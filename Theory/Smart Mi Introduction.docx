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27190" w14:textId="71FE930D" w:rsidR="005C12A3" w:rsidRDefault="005C12A3" w:rsidP="00373265">
      <w:pPr>
        <w:spacing w:after="120" w:line="259" w:lineRule="auto"/>
        <w:ind w:left="284" w:right="278"/>
        <w:rPr>
          <w:rFonts w:asciiTheme="minorBidi" w:hAnsiTheme="minorBidi"/>
        </w:rPr>
      </w:pPr>
    </w:p>
    <w:p w14:paraId="40DD6FC5" w14:textId="36905F5B" w:rsidR="00373265" w:rsidRPr="003462CB" w:rsidRDefault="00E84851" w:rsidP="00373265">
      <w:pPr>
        <w:spacing w:after="120" w:line="259" w:lineRule="auto"/>
        <w:ind w:left="284" w:right="278"/>
        <w:jc w:val="center"/>
        <w:rPr>
          <w:rFonts w:asciiTheme="minorBidi" w:eastAsiaTheme="majorEastAsia" w:hAnsiTheme="minorBidi" w:cstheme="majorBidi"/>
          <w:b/>
          <w:sz w:val="28"/>
          <w:szCs w:val="28"/>
          <w:u w:val="single"/>
        </w:rPr>
      </w:pPr>
      <w:r w:rsidRPr="003462CB">
        <w:rPr>
          <w:rFonts w:asciiTheme="minorBidi" w:eastAsiaTheme="majorEastAsia" w:hAnsiTheme="minorBidi" w:cstheme="majorBidi"/>
          <w:b/>
          <w:sz w:val="28"/>
          <w:szCs w:val="28"/>
          <w:u w:val="single"/>
        </w:rPr>
        <w:t>Smart Mi Introduction</w:t>
      </w:r>
    </w:p>
    <w:p w14:paraId="0A15A273" w14:textId="77777777" w:rsidR="00373265" w:rsidRPr="00F3506B" w:rsidRDefault="00373265" w:rsidP="00373265">
      <w:pPr>
        <w:pStyle w:val="Heading2"/>
        <w:bidi w:val="0"/>
        <w:ind w:left="284" w:right="278"/>
        <w:rPr>
          <w:rFonts w:eastAsiaTheme="minorEastAsia"/>
          <w:b/>
          <w:bCs/>
        </w:rPr>
      </w:pPr>
      <w:r w:rsidRPr="00F3506B">
        <w:rPr>
          <w:rFonts w:eastAsiaTheme="minorEastAsia"/>
          <w:b/>
          <w:bCs/>
        </w:rPr>
        <w:t>Background</w:t>
      </w:r>
    </w:p>
    <w:p w14:paraId="74A18693" w14:textId="4499CA30" w:rsidR="000E462E" w:rsidRPr="00255C2E" w:rsidRDefault="00255C2E" w:rsidP="00255C2E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Glasses frame selection tends to be a challenging phase in the selling process for optometrists. It might demand significant attention </w:t>
      </w:r>
      <w:r w:rsidR="00143530">
        <w:rPr>
          <w:rFonts w:asciiTheme="minorBidi" w:hAnsiTheme="minorBidi"/>
        </w:rPr>
        <w:t>by</w:t>
      </w:r>
      <w:r>
        <w:rPr>
          <w:rFonts w:asciiTheme="minorBidi" w:hAnsiTheme="minorBidi"/>
        </w:rPr>
        <w:t xml:space="preserve"> the optometrist, who is required to advise the patient regarding both optometric and visual match of a wide variety of frames to the patient’s face.</w:t>
      </w:r>
    </w:p>
    <w:p w14:paraId="7AC396CD" w14:textId="5C2646BD" w:rsidR="00635CA6" w:rsidRDefault="001C3F98" w:rsidP="00A7596C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  <w:szCs w:val="22"/>
        </w:rPr>
        <w:t xml:space="preserve">Smart Mi instrument is designed to assist the </w:t>
      </w:r>
      <w:r>
        <w:rPr>
          <w:rFonts w:asciiTheme="minorBidi" w:hAnsiTheme="minorBidi"/>
        </w:rPr>
        <w:t xml:space="preserve">optometrist handling the frame selection challenge. It enables the patient to compare </w:t>
      </w:r>
      <w:r w:rsidR="008B3A0A">
        <w:rPr>
          <w:rFonts w:asciiTheme="minorBidi" w:hAnsiTheme="minorBidi"/>
        </w:rPr>
        <w:t>his look</w:t>
      </w:r>
      <w:r w:rsidR="006E664F">
        <w:rPr>
          <w:rFonts w:asciiTheme="minorBidi" w:hAnsiTheme="minorBidi"/>
        </w:rPr>
        <w:t xml:space="preserve"> while</w:t>
      </w:r>
      <w:r>
        <w:rPr>
          <w:rFonts w:asciiTheme="minorBidi" w:hAnsiTheme="minorBidi"/>
        </w:rPr>
        <w:t xml:space="preserve"> wearing multiple frames simultaneously, </w:t>
      </w:r>
      <w:r w:rsidR="006E664F">
        <w:rPr>
          <w:rFonts w:asciiTheme="minorBidi" w:hAnsiTheme="minorBidi"/>
        </w:rPr>
        <w:t>with</w:t>
      </w:r>
      <w:r>
        <w:rPr>
          <w:rFonts w:asciiTheme="minorBidi" w:hAnsiTheme="minorBidi"/>
        </w:rPr>
        <w:t xml:space="preserve"> detailed score for the fit of </w:t>
      </w:r>
      <w:r w:rsidR="00887AFF">
        <w:rPr>
          <w:rFonts w:asciiTheme="minorBidi" w:hAnsiTheme="minorBidi"/>
        </w:rPr>
        <w:t>the</w:t>
      </w:r>
      <w:r>
        <w:rPr>
          <w:rFonts w:asciiTheme="minorBidi" w:hAnsiTheme="minorBidi"/>
        </w:rPr>
        <w:t xml:space="preserve"> frame</w:t>
      </w:r>
      <w:r w:rsidR="00887AFF">
        <w:rPr>
          <w:rFonts w:asciiTheme="minorBidi" w:hAnsiTheme="minorBidi"/>
        </w:rPr>
        <w:t>s</w:t>
      </w:r>
      <w:r>
        <w:rPr>
          <w:rFonts w:asciiTheme="minorBidi" w:hAnsiTheme="minorBidi"/>
        </w:rPr>
        <w:t xml:space="preserve"> to his face</w:t>
      </w:r>
      <w:r w:rsidR="006E664F">
        <w:rPr>
          <w:rFonts w:asciiTheme="minorBidi" w:hAnsiTheme="minorBidi"/>
        </w:rPr>
        <w:t xml:space="preserve"> attached</w:t>
      </w:r>
      <w:r>
        <w:rPr>
          <w:rFonts w:asciiTheme="minorBidi" w:hAnsiTheme="minorBidi"/>
        </w:rPr>
        <w:t>.</w:t>
      </w:r>
    </w:p>
    <w:p w14:paraId="47704E75" w14:textId="079B31B4" w:rsidR="001C3F98" w:rsidRDefault="001C3F98" w:rsidP="00A7596C">
      <w:pPr>
        <w:spacing w:after="120" w:line="259" w:lineRule="auto"/>
        <w:ind w:left="284" w:right="278"/>
        <w:rPr>
          <w:rFonts w:asciiTheme="minorBidi" w:hAnsiTheme="minorBidi"/>
          <w:szCs w:val="22"/>
        </w:rPr>
      </w:pPr>
      <w:r>
        <w:rPr>
          <w:rFonts w:asciiTheme="minorBidi" w:hAnsiTheme="minorBidi"/>
        </w:rPr>
        <w:t>The patient may select multiple frames of his taste</w:t>
      </w:r>
      <w:r w:rsidR="00887AFF">
        <w:rPr>
          <w:rFonts w:asciiTheme="minorBidi" w:hAnsiTheme="minorBidi"/>
        </w:rPr>
        <w:t xml:space="preserve"> and capture himself with each one of them. Smart Mi displays the patient’s images simultaneously and grades the fit of each frame to the patient’s face.</w:t>
      </w:r>
    </w:p>
    <w:p w14:paraId="07D231AE" w14:textId="1B89C1BE" w:rsidR="008C2095" w:rsidRPr="00046B74" w:rsidRDefault="00DB5E7C" w:rsidP="00A7596C">
      <w:pPr>
        <w:spacing w:after="120" w:line="259" w:lineRule="auto"/>
        <w:ind w:left="284" w:right="278"/>
        <w:rPr>
          <w:rFonts w:asciiTheme="minorBidi" w:hAnsiTheme="minorBidi"/>
          <w:szCs w:val="22"/>
          <w:rtl/>
        </w:rPr>
      </w:pPr>
      <w:r>
        <w:rPr>
          <w:rFonts w:asciiTheme="minorBidi" w:hAnsiTheme="minorBidi"/>
          <w:noProof/>
        </w:rPr>
        <w:drawing>
          <wp:inline distT="0" distB="0" distL="0" distR="0" wp14:anchorId="0EDA4934" wp14:editId="6DDCDE45">
            <wp:extent cx="6116320" cy="2108143"/>
            <wp:effectExtent l="0" t="0" r="0" b="6985"/>
            <wp:docPr id="1126453666" name="Picture 55" descr="A collage of a person with different facial fea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53666" name="Picture 55" descr="A collage of a person with different facial features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4" b="3570"/>
                    <a:stretch/>
                  </pic:blipFill>
                  <pic:spPr bwMode="auto">
                    <a:xfrm>
                      <a:off x="0" y="0"/>
                      <a:ext cx="6116320" cy="210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5895" w14:textId="78CDD416" w:rsidR="008000EB" w:rsidRDefault="007F242B" w:rsidP="007F242B">
      <w:pPr>
        <w:ind w:left="284" w:right="278"/>
        <w:rPr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0B4E4DA7" wp14:editId="033B03B3">
                <wp:extent cx="5899868" cy="270344"/>
                <wp:effectExtent l="0" t="0" r="0" b="0"/>
                <wp:docPr id="6130635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25543" w14:textId="321FBB52" w:rsidR="007F242B" w:rsidRPr="007F242B" w:rsidRDefault="007F242B" w:rsidP="007F242B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Comparison of 3 frames fit. Total matching score for each fit is represented on the images upper left corner.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B4E4DA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64.5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JqGAIAACw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" filled="f" stroked="f" strokeweight=".5pt">
                <v:textbox>
                  <w:txbxContent>
                    <w:p w14:paraId="51425543" w14:textId="321FBB52" w:rsidR="007F242B" w:rsidRPr="007F242B" w:rsidRDefault="007F242B" w:rsidP="007F242B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Comparison of 3 frames fit. Total matching score for each fit is represented on the images upper left corner.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3AA6C8DE" w14:textId="77777777" w:rsidR="007F242B" w:rsidRPr="002530C1" w:rsidRDefault="007F242B" w:rsidP="007F242B">
      <w:pPr>
        <w:ind w:left="284" w:right="278"/>
        <w:rPr>
          <w:szCs w:val="22"/>
        </w:rPr>
      </w:pPr>
    </w:p>
    <w:p w14:paraId="47BB0751" w14:textId="2F54A897" w:rsidR="00373265" w:rsidRPr="00F3506B" w:rsidRDefault="00DA3296" w:rsidP="00A7596C">
      <w:pPr>
        <w:pStyle w:val="Heading2"/>
        <w:bidi w:val="0"/>
        <w:ind w:left="284" w:right="278"/>
        <w:rPr>
          <w:rFonts w:eastAsiaTheme="minorEastAsia"/>
          <w:b/>
          <w:bCs/>
          <w:rtl/>
        </w:rPr>
      </w:pPr>
      <w:r>
        <w:rPr>
          <w:rFonts w:eastAsiaTheme="minorEastAsia"/>
          <w:b/>
          <w:bCs/>
        </w:rPr>
        <w:t>Matching score</w:t>
      </w:r>
    </w:p>
    <w:p w14:paraId="6D1484F7" w14:textId="7AEFBF43" w:rsidR="00373265" w:rsidRDefault="00DA3296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The matching score consists of variety of frame-face features. These features are weighted to obtain a total matching score.</w:t>
      </w:r>
    </w:p>
    <w:p w14:paraId="65833F7B" w14:textId="62156A8F" w:rsidR="00873DD3" w:rsidRDefault="00873DD3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We use python ‘</w:t>
      </w:r>
      <w:proofErr w:type="spellStart"/>
      <w:r>
        <w:rPr>
          <w:rFonts w:asciiTheme="minorBidi" w:hAnsiTheme="minorBidi"/>
        </w:rPr>
        <w:t>MediaPipe</w:t>
      </w:r>
      <w:proofErr w:type="spellEnd"/>
      <w:r>
        <w:rPr>
          <w:rFonts w:asciiTheme="minorBidi" w:hAnsiTheme="minorBidi"/>
        </w:rPr>
        <w:t>’ package to detect frame features. The package enables detection of 478 face landmarks in real-time speed. We use these landmarks to extract the relevant face features.</w:t>
      </w:r>
      <w:r w:rsidR="00266C5B">
        <w:rPr>
          <w:rFonts w:asciiTheme="minorBidi" w:hAnsiTheme="minorBidi"/>
        </w:rPr>
        <w:t xml:space="preserve"> Additionally, deep learning model shall be applied to detect the </w:t>
      </w:r>
      <w:r w:rsidR="0057663A">
        <w:rPr>
          <w:rFonts w:asciiTheme="minorBidi" w:hAnsiTheme="minorBidi"/>
        </w:rPr>
        <w:t xml:space="preserve">glasses </w:t>
      </w:r>
      <w:r w:rsidR="00266C5B">
        <w:rPr>
          <w:rFonts w:asciiTheme="minorBidi" w:hAnsiTheme="minorBidi"/>
        </w:rPr>
        <w:t>frame.</w:t>
      </w:r>
    </w:p>
    <w:p w14:paraId="5BF12C09" w14:textId="61E8ACC5" w:rsidR="00873DD3" w:rsidRDefault="00873DD3" w:rsidP="00873DD3">
      <w:pPr>
        <w:ind w:left="284" w:right="278"/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</w:rPr>
        <w:lastRenderedPageBreak/>
        <w:drawing>
          <wp:inline distT="0" distB="0" distL="0" distR="0" wp14:anchorId="4888D876" wp14:editId="33DC97D9">
            <wp:extent cx="2602606" cy="3903758"/>
            <wp:effectExtent l="0" t="0" r="7620" b="1905"/>
            <wp:docPr id="514129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29804" name="Picture 5141298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860" cy="391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6467" w14:textId="07C838BE" w:rsidR="00873DD3" w:rsidRDefault="00873DD3" w:rsidP="00873DD3">
      <w:pPr>
        <w:ind w:left="284" w:right="278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011714E6" wp14:editId="116CD564">
                <wp:extent cx="5891917" cy="270344"/>
                <wp:effectExtent l="0" t="0" r="0" b="0"/>
                <wp:docPr id="21299276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917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E8248" w14:textId="4661B0E3" w:rsidR="00873DD3" w:rsidRPr="007F242B" w:rsidRDefault="00873DD3" w:rsidP="00873DD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Landmarks detected by python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MediaPipe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package.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1714E6" id="_x0000_s1027" type="#_x0000_t202" style="width:463.9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" filled="f" stroked="f" strokeweight=".5pt">
                <v:textbox>
                  <w:txbxContent>
                    <w:p w14:paraId="55FE8248" w14:textId="4661B0E3" w:rsidR="00873DD3" w:rsidRPr="007F242B" w:rsidRDefault="00873DD3" w:rsidP="00873DD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Landmarks detected by python </w:t>
                      </w:r>
                      <w:proofErr w:type="spellStart"/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MediaPipe</w:t>
                      </w:r>
                      <w:proofErr w:type="spellEnd"/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package.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1C3D9D97" w14:textId="7FF7AC01" w:rsidR="00873DD3" w:rsidRDefault="00873DD3" w:rsidP="006F40C8">
      <w:pPr>
        <w:spacing w:after="120" w:line="259" w:lineRule="auto"/>
        <w:ind w:left="284" w:right="278"/>
        <w:rPr>
          <w:rFonts w:asciiTheme="minorBidi" w:hAnsiTheme="minorBidi"/>
        </w:rPr>
      </w:pPr>
    </w:p>
    <w:p w14:paraId="387A6057" w14:textId="4191A2DB" w:rsidR="00184329" w:rsidRDefault="00DA3296" w:rsidP="006F40C8">
      <w:pPr>
        <w:spacing w:after="120" w:line="259" w:lineRule="auto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List of frame-face features</w:t>
      </w:r>
      <w:r w:rsidR="006F40C8">
        <w:rPr>
          <w:rFonts w:asciiTheme="minorBidi" w:hAnsiTheme="minorBidi"/>
        </w:rPr>
        <w:t>, as considered currently</w:t>
      </w:r>
      <w:r>
        <w:rPr>
          <w:rFonts w:asciiTheme="minorBidi" w:hAnsiTheme="minorBidi"/>
        </w:rPr>
        <w:t>:</w:t>
      </w:r>
    </w:p>
    <w:p w14:paraId="30D625DB" w14:textId="26D165E9" w:rsid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>Frame width comparing to patient’s face.</w:t>
      </w:r>
    </w:p>
    <w:p w14:paraId="6EE4E2C1" w14:textId="5B5DE5FC" w:rsidR="004D63ED" w:rsidRP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Correlation between frame’s upper side </w:t>
      </w:r>
      <w:r w:rsidR="0057663A">
        <w:rPr>
          <w:rFonts w:asciiTheme="minorBidi" w:hAnsiTheme="minorBidi"/>
        </w:rPr>
        <w:t>and</w:t>
      </w:r>
      <w:r>
        <w:rPr>
          <w:rFonts w:asciiTheme="minorBidi" w:hAnsiTheme="minorBidi"/>
        </w:rPr>
        <w:t xml:space="preserve"> the patient’s eyebrows. </w:t>
      </w:r>
    </w:p>
    <w:p w14:paraId="5ED0DA06" w14:textId="31A7CCA7" w:rsidR="004D63ED" w:rsidRPr="00184329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>The distance between frame’s lower side to the patient’s lower cheek line.</w:t>
      </w:r>
    </w:p>
    <w:p w14:paraId="3CDC6A40" w14:textId="482FC484" w:rsidR="004D63ED" w:rsidRDefault="00DA3296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proofErr w:type="spellStart"/>
      <w:r>
        <w:rPr>
          <w:rFonts w:asciiTheme="minorBidi" w:hAnsiTheme="minorBidi" w:hint="cs"/>
        </w:rPr>
        <w:t>A</w:t>
      </w:r>
      <w:r w:rsidRPr="00DA3296">
        <w:rPr>
          <w:rFonts w:asciiTheme="minorBidi" w:hAnsiTheme="minorBidi"/>
        </w:rPr>
        <w:t>sthetics</w:t>
      </w:r>
      <w:proofErr w:type="spellEnd"/>
      <w:r>
        <w:rPr>
          <w:rFonts w:asciiTheme="minorBidi" w:hAnsiTheme="minorBidi"/>
        </w:rPr>
        <w:t xml:space="preserve"> of the frame shape </w:t>
      </w:r>
      <w:proofErr w:type="spellStart"/>
      <w:r>
        <w:rPr>
          <w:rFonts w:asciiTheme="minorBidi" w:hAnsiTheme="minorBidi"/>
        </w:rPr>
        <w:t>w.r.t.</w:t>
      </w:r>
      <w:proofErr w:type="spellEnd"/>
      <w:r>
        <w:rPr>
          <w:rFonts w:asciiTheme="minorBidi" w:hAnsiTheme="minorBidi"/>
        </w:rPr>
        <w:t xml:space="preserve"> the patient’s face.</w:t>
      </w:r>
    </w:p>
    <w:p w14:paraId="6407055B" w14:textId="0A776AE9" w:rsidR="0044579A" w:rsidRDefault="0044579A" w:rsidP="006F40C8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Frame </w:t>
      </w:r>
      <w:r w:rsidR="00EB74E3">
        <w:rPr>
          <w:rFonts w:asciiTheme="minorBidi" w:hAnsiTheme="minorBidi"/>
        </w:rPr>
        <w:t>DBL</w:t>
      </w:r>
      <w:r w:rsidR="00021AE2">
        <w:rPr>
          <w:rFonts w:asciiTheme="minorBidi" w:hAnsiTheme="minorBidi"/>
        </w:rPr>
        <w:t xml:space="preserve"> </w:t>
      </w:r>
      <w:proofErr w:type="spellStart"/>
      <w:r w:rsidR="00021AE2">
        <w:rPr>
          <w:rFonts w:asciiTheme="minorBidi" w:hAnsiTheme="minorBidi"/>
        </w:rPr>
        <w:t>w.r.t.</w:t>
      </w:r>
      <w:proofErr w:type="spellEnd"/>
      <w:r w:rsidR="00021AE2">
        <w:rPr>
          <w:rFonts w:asciiTheme="minorBidi" w:hAnsiTheme="minorBidi"/>
        </w:rPr>
        <w:t xml:space="preserve"> patient’s nose width.</w:t>
      </w:r>
    </w:p>
    <w:p w14:paraId="2137D4C7" w14:textId="2C4D6DBD" w:rsidR="0044579A" w:rsidRPr="00021AE2" w:rsidRDefault="00021AE2" w:rsidP="00021AE2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Frame color </w:t>
      </w:r>
      <w:proofErr w:type="spellStart"/>
      <w:r>
        <w:rPr>
          <w:rFonts w:asciiTheme="minorBidi" w:hAnsiTheme="minorBidi"/>
        </w:rPr>
        <w:t>w.r.t.</w:t>
      </w:r>
      <w:proofErr w:type="spellEnd"/>
      <w:r>
        <w:rPr>
          <w:rFonts w:asciiTheme="minorBidi" w:hAnsiTheme="minorBidi"/>
        </w:rPr>
        <w:t xml:space="preserve"> patient’s skin color.</w:t>
      </w:r>
    </w:p>
    <w:p w14:paraId="4DBE2D20" w14:textId="1FD00262" w:rsidR="006D358A" w:rsidRPr="00021AE2" w:rsidRDefault="006D358A" w:rsidP="006D358A">
      <w:pPr>
        <w:pStyle w:val="ListParagraph"/>
        <w:numPr>
          <w:ilvl w:val="0"/>
          <w:numId w:val="3"/>
        </w:numPr>
        <w:tabs>
          <w:tab w:val="left" w:pos="1134"/>
        </w:tabs>
        <w:spacing w:after="120"/>
        <w:ind w:left="426" w:right="278" w:firstLine="283"/>
        <w:rPr>
          <w:rFonts w:asciiTheme="minorBidi" w:hAnsiTheme="minorBidi"/>
        </w:rPr>
      </w:pPr>
      <w:r>
        <w:rPr>
          <w:rFonts w:asciiTheme="minorBidi" w:hAnsiTheme="minorBidi"/>
        </w:rPr>
        <w:t xml:space="preserve">Frame </w:t>
      </w:r>
      <w:r w:rsidR="005E6F93">
        <w:rPr>
          <w:rFonts w:asciiTheme="minorBidi" w:hAnsiTheme="minorBidi"/>
        </w:rPr>
        <w:t>area</w:t>
      </w:r>
      <w:r>
        <w:rPr>
          <w:rFonts w:asciiTheme="minorBidi" w:hAnsiTheme="minorBidi"/>
        </w:rPr>
        <w:t xml:space="preserve"> </w:t>
      </w:r>
      <w:proofErr w:type="spellStart"/>
      <w:r>
        <w:rPr>
          <w:rFonts w:asciiTheme="minorBidi" w:hAnsiTheme="minorBidi"/>
        </w:rPr>
        <w:t>w.r.t.</w:t>
      </w:r>
      <w:proofErr w:type="spellEnd"/>
      <w:r>
        <w:rPr>
          <w:rFonts w:asciiTheme="minorBidi" w:hAnsiTheme="minorBidi"/>
        </w:rPr>
        <w:t xml:space="preserve"> patient’s </w:t>
      </w:r>
      <w:r w:rsidR="003D3369">
        <w:rPr>
          <w:rFonts w:asciiTheme="minorBidi" w:hAnsiTheme="minorBidi"/>
        </w:rPr>
        <w:t>face</w:t>
      </w:r>
      <w:r w:rsidR="00655FCE">
        <w:rPr>
          <w:rFonts w:asciiTheme="minorBidi" w:hAnsiTheme="minorBidi"/>
        </w:rPr>
        <w:t xml:space="preserve"> area</w:t>
      </w:r>
      <w:r>
        <w:rPr>
          <w:rFonts w:asciiTheme="minorBidi" w:hAnsiTheme="minorBidi"/>
        </w:rPr>
        <w:t>.</w:t>
      </w:r>
    </w:p>
    <w:p w14:paraId="485BA310" w14:textId="709F4066" w:rsidR="00AB24F5" w:rsidRDefault="006F40C8" w:rsidP="00873DD3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Frame-face features might be changed, added, eliminated, or weighted differently, as research may demonstrate later.</w:t>
      </w:r>
    </w:p>
    <w:p w14:paraId="47C3D14C" w14:textId="4AFC23B5" w:rsidR="00AB24F5" w:rsidRDefault="00AB24F5" w:rsidP="00873DD3">
      <w:pPr>
        <w:spacing w:after="120"/>
        <w:ind w:right="278"/>
        <w:rPr>
          <w:rFonts w:asciiTheme="minorBidi" w:hAnsiTheme="minorBidi"/>
        </w:rPr>
      </w:pPr>
    </w:p>
    <w:p w14:paraId="216DEA6E" w14:textId="27A79400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</w:t>
      </w:r>
      <w:r>
        <w:rPr>
          <w:rFonts w:asciiTheme="minorBidi" w:hAnsiTheme="minorBidi"/>
          <w:b/>
          <w:bCs/>
        </w:rPr>
        <w:t>w</w:t>
      </w:r>
      <w:r w:rsidRPr="00AB24F5">
        <w:rPr>
          <w:rFonts w:asciiTheme="minorBidi" w:hAnsiTheme="minorBidi"/>
          <w:b/>
          <w:bCs/>
        </w:rPr>
        <w:t>idth</w:t>
      </w:r>
    </w:p>
    <w:p w14:paraId="61FF31EA" w14:textId="0CC84E2A" w:rsidR="00AB24F5" w:rsidRPr="00085617" w:rsidRDefault="008455B0" w:rsidP="00AB24F5">
      <w:pPr>
        <w:spacing w:after="120"/>
        <w:ind w:left="284" w:right="278"/>
        <w:rPr>
          <w:rFonts w:asciiTheme="minorBidi" w:hAnsiTheme="minorBidi"/>
        </w:rPr>
      </w:pPr>
      <w:r w:rsidRPr="00085617">
        <w:rPr>
          <w:rFonts w:asciiTheme="minorBidi" w:hAnsiTheme="minorBidi"/>
        </w:rPr>
        <w:t xml:space="preserve">Frame </w:t>
      </w:r>
      <w:r w:rsidR="008D3B6C" w:rsidRPr="00085617">
        <w:rPr>
          <w:rFonts w:asciiTheme="minorBidi" w:hAnsiTheme="minorBidi"/>
        </w:rPr>
        <w:t xml:space="preserve">orientation is determined </w:t>
      </w:r>
      <w:r w:rsidR="00085617" w:rsidRPr="00085617">
        <w:rPr>
          <w:rFonts w:asciiTheme="minorBidi" w:hAnsiTheme="minorBidi"/>
        </w:rPr>
        <w:t xml:space="preserve">by a symmetry line between the lenses. Then, frame </w:t>
      </w:r>
      <w:r w:rsidRPr="00085617">
        <w:rPr>
          <w:rFonts w:asciiTheme="minorBidi" w:hAnsiTheme="minorBidi"/>
        </w:rPr>
        <w:t xml:space="preserve">width is calculated by the two points on the frame </w:t>
      </w:r>
      <w:r w:rsidR="00A12296">
        <w:rPr>
          <w:rFonts w:asciiTheme="minorBidi" w:hAnsiTheme="minorBidi"/>
        </w:rPr>
        <w:t>obtaining</w:t>
      </w:r>
      <w:r w:rsidRPr="00085617">
        <w:rPr>
          <w:rFonts w:asciiTheme="minorBidi" w:hAnsiTheme="minorBidi"/>
        </w:rPr>
        <w:t xml:space="preserve"> maximum horizontal difference</w:t>
      </w:r>
      <w:r w:rsidR="00085617">
        <w:rPr>
          <w:rFonts w:asciiTheme="minorBidi" w:hAnsiTheme="minorBidi"/>
        </w:rPr>
        <w:t xml:space="preserve"> </w:t>
      </w:r>
      <w:proofErr w:type="spellStart"/>
      <w:r w:rsidR="00085617">
        <w:rPr>
          <w:rFonts w:asciiTheme="minorBidi" w:hAnsiTheme="minorBidi"/>
        </w:rPr>
        <w:t>w.r.t.</w:t>
      </w:r>
      <w:proofErr w:type="spellEnd"/>
      <w:r w:rsidR="00085617">
        <w:rPr>
          <w:rFonts w:asciiTheme="minorBidi" w:hAnsiTheme="minorBidi"/>
        </w:rPr>
        <w:t xml:space="preserve"> the symmetry line</w:t>
      </w:r>
      <w:r w:rsidRPr="00085617">
        <w:rPr>
          <w:rFonts w:asciiTheme="minorBidi" w:hAnsiTheme="minorBidi"/>
        </w:rPr>
        <w:t xml:space="preserve">. </w:t>
      </w:r>
    </w:p>
    <w:p w14:paraId="7533F6D7" w14:textId="4532282A" w:rsidR="008455B0" w:rsidRDefault="008455B0" w:rsidP="008455B0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Face width is calculated by the distance of the two landmarks </w:t>
      </w:r>
      <w:r w:rsidR="009A66A1">
        <w:rPr>
          <w:rFonts w:asciiTheme="minorBidi" w:hAnsiTheme="minorBidi"/>
        </w:rPr>
        <w:t>at</w:t>
      </w:r>
      <w:r>
        <w:rPr>
          <w:rFonts w:asciiTheme="minorBidi" w:hAnsiTheme="minorBidi"/>
        </w:rPr>
        <w:t xml:space="preserve"> the pupils</w:t>
      </w:r>
      <w:r w:rsidR="00CA5A89">
        <w:rPr>
          <w:rFonts w:asciiTheme="minorBidi" w:hAnsiTheme="minorBidi"/>
        </w:rPr>
        <w:t>’</w:t>
      </w:r>
      <w:r>
        <w:rPr>
          <w:rFonts w:asciiTheme="minorBidi" w:hAnsiTheme="minorBidi"/>
        </w:rPr>
        <w:t xml:space="preserve"> height.</w:t>
      </w:r>
    </w:p>
    <w:p w14:paraId="2C6D77EA" w14:textId="33639710" w:rsidR="009300BE" w:rsidRPr="00AB24F5" w:rsidRDefault="000E48F1" w:rsidP="008455B0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grade </w:t>
      </w:r>
      <w:r w:rsidR="004F69D7">
        <w:rPr>
          <w:rFonts w:asciiTheme="minorBidi" w:hAnsiTheme="minorBidi"/>
        </w:rPr>
        <w:t xml:space="preserve">similar frame and face widths with perfect </w:t>
      </w:r>
      <w:r w:rsidR="00E35D1F">
        <w:rPr>
          <w:rFonts w:asciiTheme="minorBidi" w:hAnsiTheme="minorBidi"/>
        </w:rPr>
        <w:t>score and</w:t>
      </w:r>
      <w:r w:rsidR="004F69D7">
        <w:rPr>
          <w:rFonts w:asciiTheme="minorBidi" w:hAnsiTheme="minorBidi"/>
        </w:rPr>
        <w:t xml:space="preserve"> reduce the grade </w:t>
      </w:r>
      <w:r w:rsidR="002C4B8A">
        <w:rPr>
          <w:rFonts w:asciiTheme="minorBidi" w:hAnsiTheme="minorBidi"/>
        </w:rPr>
        <w:t>as the difference incre</w:t>
      </w:r>
      <w:r w:rsidR="00E35D1F">
        <w:rPr>
          <w:rFonts w:asciiTheme="minorBidi" w:hAnsiTheme="minorBidi"/>
        </w:rPr>
        <w:t>ases.</w:t>
      </w:r>
      <w:r w:rsidR="002C4B8A">
        <w:rPr>
          <w:rFonts w:asciiTheme="minorBidi" w:hAnsiTheme="minorBidi"/>
        </w:rPr>
        <w:t xml:space="preserve"> </w:t>
      </w:r>
    </w:p>
    <w:p w14:paraId="482FE9C1" w14:textId="5D0E7A78" w:rsidR="00EF75FC" w:rsidRDefault="00AF477C" w:rsidP="00AF477C">
      <w:pPr>
        <w:spacing w:after="120"/>
        <w:ind w:left="284" w:right="278"/>
        <w:jc w:val="center"/>
        <w:rPr>
          <w:rFonts w:asciiTheme="minorBidi" w:hAnsiTheme="minorBidi"/>
        </w:rPr>
      </w:pPr>
      <w:r w:rsidRPr="00AF477C">
        <w:rPr>
          <w:rFonts w:asciiTheme="minorBidi" w:hAnsiTheme="minorBidi"/>
          <w:noProof/>
        </w:rPr>
        <w:lastRenderedPageBreak/>
        <mc:AlternateContent>
          <mc:Choice Requires="wpg">
            <w:drawing>
              <wp:inline distT="0" distB="0" distL="0" distR="0" wp14:anchorId="0F7D3FF0" wp14:editId="02D889A4">
                <wp:extent cx="2516077" cy="2703051"/>
                <wp:effectExtent l="0" t="0" r="0" b="2540"/>
                <wp:docPr id="36" name="Group 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890E2184-23AF-95E3-7FE9-2669077FF8C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6077" cy="2703051"/>
                          <a:chOff x="0" y="0"/>
                          <a:chExt cx="2516077" cy="2703051"/>
                        </a:xfrm>
                      </wpg:grpSpPr>
                      <pic:pic xmlns:pic="http://schemas.openxmlformats.org/drawingml/2006/picture">
                        <pic:nvPicPr>
                          <pic:cNvPr id="1803457177" name="Picture 1803457177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2DE6979-5C2C-061E-AF9F-19F5672603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3167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571242" name="Rectangle 1120571242">
                          <a:extLst>
                            <a:ext uri="{FF2B5EF4-FFF2-40B4-BE49-F238E27FC236}">
                              <a16:creationId xmlns:a16="http://schemas.microsoft.com/office/drawing/2014/main" id="{BFC16D51-25CF-0FBB-535A-E85958D7EA62}"/>
                            </a:ext>
                          </a:extLst>
                        </wps:cNvPr>
                        <wps:cNvSpPr/>
                        <wps:spPr>
                          <a:xfrm>
                            <a:off x="1413723" y="1323125"/>
                            <a:ext cx="52388" cy="51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  <a:scene3d>
                            <a:camera prst="orthographicFront">
                              <a:rot lat="0" lon="0" rev="21300000"/>
                            </a:camera>
                            <a:lightRig rig="threePt" dir="t"/>
                          </a:scene3d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67268082" name="Straight Arrow Connector 1967268082">
                          <a:extLst>
                            <a:ext uri="{FF2B5EF4-FFF2-40B4-BE49-F238E27FC236}">
                              <a16:creationId xmlns:a16="http://schemas.microsoft.com/office/drawing/2014/main" id="{41F76F47-7F93-BA08-FAD4-589D10E28F0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29348" y="1418618"/>
                            <a:ext cx="1073558" cy="726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8816079" name="Straight Arrow Connector 1098816079">
                          <a:extLst>
                            <a:ext uri="{FF2B5EF4-FFF2-40B4-BE49-F238E27FC236}">
                              <a16:creationId xmlns:a16="http://schemas.microsoft.com/office/drawing/2014/main" id="{D0682E1B-8197-436F-6131-EB12323C612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888058" y="1373167"/>
                            <a:ext cx="1130391" cy="1042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2044777" name="TextBox 68">
                          <a:extLst>
                            <a:ext uri="{FF2B5EF4-FFF2-40B4-BE49-F238E27FC236}">
                              <a16:creationId xmlns:a16="http://schemas.microsoft.com/office/drawing/2014/main" id="{66470FEF-40A0-FE7D-29C4-8F700AFBFCFC}"/>
                            </a:ext>
                          </a:extLst>
                        </wps:cNvPr>
                        <wps:cNvSpPr txBox="1"/>
                        <wps:spPr>
                          <a:xfrm>
                            <a:off x="26396" y="1097277"/>
                            <a:ext cx="7931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CE7A016" w14:textId="77777777" w:rsidR="00AF477C" w:rsidRDefault="00AF477C" w:rsidP="00AF477C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Frame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48444053" name="TextBox 70">
                          <a:extLst>
                            <a:ext uri="{FF2B5EF4-FFF2-40B4-BE49-F238E27FC236}">
                              <a16:creationId xmlns:a16="http://schemas.microsoft.com/office/drawing/2014/main" id="{648579E5-3A2C-E0BD-3405-49D6EAA2CDE7}"/>
                            </a:ext>
                          </a:extLst>
                        </wps:cNvPr>
                        <wps:cNvSpPr txBox="1"/>
                        <wps:spPr>
                          <a:xfrm>
                            <a:off x="21633" y="1310625"/>
                            <a:ext cx="7931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0CE06E6" w14:textId="77777777" w:rsidR="00AF477C" w:rsidRDefault="00AF477C" w:rsidP="00AF477C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96262485" name="Straight Arrow Connector 1596262485">
                          <a:extLst>
                            <a:ext uri="{FF2B5EF4-FFF2-40B4-BE49-F238E27FC236}">
                              <a16:creationId xmlns:a16="http://schemas.microsoft.com/office/drawing/2014/main" id="{11F35FF1-AF11-629A-0716-D383EBC441D4}"/>
                            </a:ext>
                          </a:extLst>
                        </wps:cNvPr>
                        <wps:cNvCnPr>
                          <a:cxnSpLocks/>
                          <a:stCxn id="1148444053" idx="3"/>
                        </wps:cNvCnPr>
                        <wps:spPr>
                          <a:xfrm>
                            <a:off x="814735" y="1410653"/>
                            <a:ext cx="113958" cy="1159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7750309" name="Straight Arrow Connector 1457750309">
                          <a:extLst>
                            <a:ext uri="{FF2B5EF4-FFF2-40B4-BE49-F238E27FC236}">
                              <a16:creationId xmlns:a16="http://schemas.microsoft.com/office/drawing/2014/main" id="{4B7F8C21-6ABB-A8A3-9ED0-21F37B48854F}"/>
                            </a:ext>
                          </a:extLst>
                        </wps:cNvPr>
                        <wps:cNvCnPr>
                          <a:cxnSpLocks/>
                          <a:stCxn id="1522044777" idx="3"/>
                        </wps:cNvCnPr>
                        <wps:spPr>
                          <a:xfrm>
                            <a:off x="819498" y="1197305"/>
                            <a:ext cx="272309" cy="16939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1400226" name="Straight Connector 1911400226">
                          <a:extLst>
                            <a:ext uri="{FF2B5EF4-FFF2-40B4-BE49-F238E27FC236}">
                              <a16:creationId xmlns:a16="http://schemas.microsoft.com/office/drawing/2014/main" id="{23621149-B21F-0EE8-06F0-1257BA20610B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65074" y="1235710"/>
                            <a:ext cx="1451" cy="4908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5804191" name="TextBox 90">
                          <a:extLst>
                            <a:ext uri="{FF2B5EF4-FFF2-40B4-BE49-F238E27FC236}">
                              <a16:creationId xmlns:a16="http://schemas.microsoft.com/office/drawing/2014/main" id="{39485E2A-73E2-D139-8E6F-4E4EE697B42A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618800"/>
                            <a:ext cx="1037854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649C577" w14:textId="77777777" w:rsidR="00AF477C" w:rsidRDefault="00AF477C" w:rsidP="00AF477C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Frame symmetry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22980109" name="Straight Arrow Connector 1522980109">
                          <a:extLst>
                            <a:ext uri="{FF2B5EF4-FFF2-40B4-BE49-F238E27FC236}">
                              <a16:creationId xmlns:a16="http://schemas.microsoft.com/office/drawing/2014/main" id="{C0F463DF-F718-730E-8F8B-D6318E3CBFDD}"/>
                            </a:ext>
                          </a:extLst>
                        </wps:cNvPr>
                        <wps:cNvCnPr>
                          <a:cxnSpLocks/>
                          <a:stCxn id="1055804191" idx="2"/>
                        </wps:cNvCnPr>
                        <wps:spPr>
                          <a:xfrm>
                            <a:off x="518927" y="818855"/>
                            <a:ext cx="934326" cy="47026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D3FF0" id="Group 35" o:spid="_x0000_s1028" style="width:198.1pt;height:212.85pt;mso-position-horizontal-relative:char;mso-position-vertical-relative:line" coordsize="25160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03457177" o:spid="_x0000_s1029" type="#_x0000_t75" alt="A person with glasses and beard&#10;&#10;Description automatically generated" style="position:absolute;left:4831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">
                  <v:imagedata r:id="rId13" o:title="A person with glasses and beard&#10;&#10;Description automatically generated"/>
                </v:shape>
                <v:rect id="Rectangle 1120571242" o:spid="_x0000_s1030" style="position:absolute;left:14137;top:13231;width:524;height: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" filled="f" strokecolor="black [3213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67268082" o:spid="_x0000_s1031" type="#_x0000_t32" style="position:absolute;left:9293;top:14186;width:10736;height: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Straight Arrow Connector 1098816079" o:spid="_x0000_s1032" type="#_x0000_t32" style="position:absolute;left:8880;top:13731;width:11304;height:1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TextBox 68" o:spid="_x0000_s1033" type="#_x0000_t202" style="position:absolute;left:263;top:10972;width:7931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" fillcolor="#fbe4d5 [661]" stroked="f">
                  <v:textbox style="mso-fit-shape-to-text:t">
                    <w:txbxContent>
                      <w:p w14:paraId="0CE7A016" w14:textId="77777777" w:rsidR="00AF477C" w:rsidRDefault="00AF477C" w:rsidP="00AF477C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width</w:t>
                        </w:r>
                      </w:p>
                    </w:txbxContent>
                  </v:textbox>
                </v:shape>
                <v:shape id="TextBox 70" o:spid="_x0000_s1034" type="#_x0000_t202" style="position:absolute;left:216;top:13106;width:7931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" fillcolor="#fbe4d5 [661]" stroked="f">
                  <v:textbox style="mso-fit-shape-to-text:t">
                    <w:txbxContent>
                      <w:p w14:paraId="50CE06E6" w14:textId="77777777" w:rsidR="00AF477C" w:rsidRDefault="00AF477C" w:rsidP="00AF477C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width</w:t>
                        </w:r>
                      </w:p>
                    </w:txbxContent>
                  </v:textbox>
                </v:shape>
                <v:shape id="Straight Arrow Connector 1596262485" o:spid="_x0000_s1035" type="#_x0000_t32" style="position:absolute;left:8147;top:14106;width:1139;height:1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457750309" o:spid="_x0000_s1036" type="#_x0000_t32" style="position:absolute;left:8194;top:11973;width:2724;height:16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line id="Straight Connector 1911400226" o:spid="_x0000_s1037" style="position:absolute;flip:x;visibility:visible;mso-wrap-style:square" from="14650,12357" to="14665,172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" strokecolor="#7030a0" strokeweight="1pt">
                  <v:stroke joinstyle="miter"/>
                  <o:lock v:ext="edit" shapetype="f"/>
                </v:line>
                <v:shape id="TextBox 90" o:spid="_x0000_s1038" type="#_x0000_t202" style="position:absolute;top:6188;width:10378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" fillcolor="#fbe4d5 [661]" stroked="f">
                  <v:textbox style="mso-fit-shape-to-text:t">
                    <w:txbxContent>
                      <w:p w14:paraId="0649C577" w14:textId="77777777" w:rsidR="00AF477C" w:rsidRDefault="00AF477C" w:rsidP="00AF477C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symmetry line</w:t>
                        </w:r>
                      </w:p>
                    </w:txbxContent>
                  </v:textbox>
                </v:shape>
                <v:shape id="Straight Arrow Connector 1522980109" o:spid="_x0000_s1039" type="#_x0000_t32" style="position:absolute;left:5189;top:8188;width:9343;height:4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wrap anchorx="page"/>
                <w10:anchorlock/>
              </v:group>
            </w:pict>
          </mc:Fallback>
        </mc:AlternateContent>
      </w:r>
    </w:p>
    <w:p w14:paraId="6A49BE47" w14:textId="75F681CC" w:rsidR="00AB24F5" w:rsidRPr="00E35D1F" w:rsidRDefault="00AB24F5" w:rsidP="00E35D1F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Correlation between frame </w:t>
      </w:r>
      <w:r>
        <w:rPr>
          <w:rFonts w:asciiTheme="minorBidi" w:hAnsiTheme="minorBidi"/>
          <w:b/>
          <w:bCs/>
        </w:rPr>
        <w:t>and</w:t>
      </w:r>
      <w:r w:rsidRPr="00AB24F5">
        <w:rPr>
          <w:rFonts w:asciiTheme="minorBidi" w:hAnsiTheme="minorBidi"/>
          <w:b/>
          <w:bCs/>
        </w:rPr>
        <w:t xml:space="preserve"> eyebrows</w:t>
      </w:r>
    </w:p>
    <w:p w14:paraId="21752B5D" w14:textId="6EDB607B" w:rsidR="00E35D1F" w:rsidRPr="00AB24F5" w:rsidRDefault="008530E1" w:rsidP="001C2D9A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calculate the frame points closest to the eyebrow </w:t>
      </w:r>
      <w:r w:rsidR="001C2D9A">
        <w:rPr>
          <w:rFonts w:asciiTheme="minorBidi" w:hAnsiTheme="minorBidi"/>
        </w:rPr>
        <w:t xml:space="preserve">points, and </w:t>
      </w:r>
      <w:r w:rsidR="00E35D1F">
        <w:rPr>
          <w:rFonts w:asciiTheme="minorBidi" w:hAnsiTheme="minorBidi"/>
        </w:rPr>
        <w:t xml:space="preserve">grade </w:t>
      </w:r>
      <w:r w:rsidR="0039467B">
        <w:rPr>
          <w:rFonts w:asciiTheme="minorBidi" w:hAnsiTheme="minorBidi"/>
        </w:rPr>
        <w:t xml:space="preserve">based on the distance </w:t>
      </w:r>
      <w:r w:rsidR="002348BE">
        <w:rPr>
          <w:rFonts w:asciiTheme="minorBidi" w:hAnsiTheme="minorBidi"/>
        </w:rPr>
        <w:t xml:space="preserve">and shape difference </w:t>
      </w:r>
      <w:r w:rsidR="0039467B">
        <w:rPr>
          <w:rFonts w:asciiTheme="minorBidi" w:hAnsiTheme="minorBidi"/>
        </w:rPr>
        <w:t>between the frame and eyebrow</w:t>
      </w:r>
      <w:r w:rsidR="00880D8E">
        <w:rPr>
          <w:rFonts w:asciiTheme="minorBidi" w:hAnsiTheme="minorBidi"/>
        </w:rPr>
        <w:t xml:space="preserve">. </w:t>
      </w:r>
      <w:r w:rsidR="002348BE">
        <w:rPr>
          <w:rFonts w:asciiTheme="minorBidi" w:hAnsiTheme="minorBidi"/>
        </w:rPr>
        <w:t xml:space="preserve">Small distance and </w:t>
      </w:r>
      <w:r w:rsidR="000B70FB">
        <w:rPr>
          <w:rFonts w:asciiTheme="minorBidi" w:hAnsiTheme="minorBidi"/>
        </w:rPr>
        <w:t>shape difference are graded higher</w:t>
      </w:r>
      <w:r w:rsidR="00E35D1F">
        <w:rPr>
          <w:rFonts w:asciiTheme="minorBidi" w:hAnsiTheme="minorBidi"/>
        </w:rPr>
        <w:t>.</w:t>
      </w:r>
    </w:p>
    <w:p w14:paraId="502B2073" w14:textId="35542653" w:rsidR="0031154C" w:rsidRDefault="00436267" w:rsidP="004B7D9F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The feature is graded as the average of </w:t>
      </w:r>
      <w:r w:rsidR="0031154C">
        <w:rPr>
          <w:rFonts w:asciiTheme="minorBidi" w:hAnsiTheme="minorBidi"/>
        </w:rPr>
        <w:t xml:space="preserve">the </w:t>
      </w:r>
      <w:r w:rsidR="00696DB3">
        <w:rPr>
          <w:rFonts w:asciiTheme="minorBidi" w:hAnsiTheme="minorBidi"/>
        </w:rPr>
        <w:t>left and right</w:t>
      </w:r>
      <w:r w:rsidR="0031154C">
        <w:rPr>
          <w:rFonts w:asciiTheme="minorBidi" w:hAnsiTheme="minorBidi"/>
        </w:rPr>
        <w:t xml:space="preserve"> frame-eyebrows correlation grades.</w:t>
      </w:r>
    </w:p>
    <w:p w14:paraId="11F6A21F" w14:textId="7DD217AF" w:rsidR="0021051D" w:rsidRDefault="004B7D9F" w:rsidP="004B7D9F">
      <w:pPr>
        <w:spacing w:after="120"/>
        <w:ind w:left="284" w:right="278"/>
        <w:jc w:val="center"/>
        <w:rPr>
          <w:rFonts w:asciiTheme="minorBidi" w:hAnsiTheme="minorBidi"/>
        </w:rPr>
      </w:pPr>
      <w:r w:rsidRPr="004B7D9F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7FE3888F" wp14:editId="489DC10E">
                <wp:extent cx="2751440" cy="2703051"/>
                <wp:effectExtent l="0" t="0" r="0" b="2540"/>
                <wp:docPr id="45" name="Group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64248F88-B5AC-CBB2-6F69-CA6F9CC3E90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1440" cy="2703051"/>
                          <a:chOff x="0" y="0"/>
                          <a:chExt cx="2751440" cy="2703051"/>
                        </a:xfrm>
                      </wpg:grpSpPr>
                      <pic:pic xmlns:pic="http://schemas.openxmlformats.org/drawingml/2006/picture">
                        <pic:nvPicPr>
                          <pic:cNvPr id="864856739" name="Picture 864856739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A0038AA2-A687-A730-A406-ED0F38FC2B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8955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789060" name="TextBox 107">
                          <a:extLst>
                            <a:ext uri="{FF2B5EF4-FFF2-40B4-BE49-F238E27FC236}">
                              <a16:creationId xmlns:a16="http://schemas.microsoft.com/office/drawing/2014/main" id="{3A568D36-9E45-3AB0-D18D-259B61CBA366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029089"/>
                            <a:ext cx="793103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D5C4BBB" w14:textId="77777777" w:rsidR="004B7D9F" w:rsidRDefault="004B7D9F" w:rsidP="004B7D9F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Right eyebrow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797114409" name="Straight Arrow Connector 1797114409">
                          <a:extLst>
                            <a:ext uri="{FF2B5EF4-FFF2-40B4-BE49-F238E27FC236}">
                              <a16:creationId xmlns:a16="http://schemas.microsoft.com/office/drawing/2014/main" id="{6100CB93-9D84-5E38-5F6A-0C235F2521BD}"/>
                            </a:ext>
                          </a:extLst>
                        </wps:cNvPr>
                        <wps:cNvCnPr>
                          <a:cxnSpLocks/>
                          <a:stCxn id="1236789060" idx="3"/>
                        </wps:cNvCnPr>
                        <wps:spPr>
                          <a:xfrm>
                            <a:off x="793103" y="1129117"/>
                            <a:ext cx="478360" cy="14899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8090418" name="Straight Arrow Connector 1738090418">
                          <a:extLst>
                            <a:ext uri="{FF2B5EF4-FFF2-40B4-BE49-F238E27FC236}">
                              <a16:creationId xmlns:a16="http://schemas.microsoft.com/office/drawing/2014/main" id="{13E62A21-D061-0CD5-8E1C-7653D8ACFE20}"/>
                            </a:ext>
                          </a:extLst>
                        </wps:cNvPr>
                        <wps:cNvCnPr>
                          <a:cxnSpLocks/>
                          <a:stCxn id="1478845514" idx="1"/>
                        </wps:cNvCnPr>
                        <wps:spPr>
                          <a:xfrm flipH="1">
                            <a:off x="1679719" y="1094465"/>
                            <a:ext cx="350817" cy="16381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8845514" name="TextBox 110">
                          <a:extLst>
                            <a:ext uri="{FF2B5EF4-FFF2-40B4-BE49-F238E27FC236}">
                              <a16:creationId xmlns:a16="http://schemas.microsoft.com/office/drawing/2014/main" id="{81184FE1-B764-8DD3-8337-69FFDA89E823}"/>
                            </a:ext>
                          </a:extLst>
                        </wps:cNvPr>
                        <wps:cNvSpPr txBox="1"/>
                        <wps:spPr>
                          <a:xfrm>
                            <a:off x="2030536" y="994437"/>
                            <a:ext cx="720904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28D1F09E" w14:textId="77777777" w:rsidR="004B7D9F" w:rsidRDefault="004B7D9F" w:rsidP="004B7D9F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Left eyebrow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046267714" name="Freeform: Shape 2046267714">
                          <a:extLst>
                            <a:ext uri="{FF2B5EF4-FFF2-40B4-BE49-F238E27FC236}">
                              <a16:creationId xmlns:a16="http://schemas.microsoft.com/office/drawing/2014/main" id="{ADFD9D43-31C7-0678-05FB-86327B271C9F}"/>
                            </a:ext>
                          </a:extLst>
                        </wps:cNvPr>
                        <wps:cNvSpPr/>
                        <wps:spPr>
                          <a:xfrm rot="188433">
                            <a:off x="995006" y="1305072"/>
                            <a:ext cx="341216" cy="50856"/>
                          </a:xfrm>
                          <a:custGeom>
                            <a:avLst/>
                            <a:gdLst>
                              <a:gd name="connsiteX0" fmla="*/ 0 w 347662"/>
                              <a:gd name="connsiteY0" fmla="*/ 2291 h 26104"/>
                              <a:gd name="connsiteX1" fmla="*/ 171450 w 347662"/>
                              <a:gd name="connsiteY1" fmla="*/ 2291 h 26104"/>
                              <a:gd name="connsiteX2" fmla="*/ 347662 w 347662"/>
                              <a:gd name="connsiteY2" fmla="*/ 26104 h 261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47662" h="26104">
                                <a:moveTo>
                                  <a:pt x="0" y="2291"/>
                                </a:moveTo>
                                <a:cubicBezTo>
                                  <a:pt x="56753" y="306"/>
                                  <a:pt x="113506" y="-1678"/>
                                  <a:pt x="171450" y="2291"/>
                                </a:cubicBezTo>
                                <a:cubicBezTo>
                                  <a:pt x="229394" y="6260"/>
                                  <a:pt x="288528" y="16182"/>
                                  <a:pt x="347662" y="2610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47380065" name="TextBox 118">
                          <a:extLst>
                            <a:ext uri="{FF2B5EF4-FFF2-40B4-BE49-F238E27FC236}">
                              <a16:creationId xmlns:a16="http://schemas.microsoft.com/office/drawing/2014/main" id="{0070EF7A-671B-9D2F-D2F6-4A41E486413A}"/>
                            </a:ext>
                          </a:extLst>
                        </wps:cNvPr>
                        <wps:cNvSpPr txBox="1"/>
                        <wps:spPr>
                          <a:xfrm>
                            <a:off x="26880" y="1466496"/>
                            <a:ext cx="867133" cy="52322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1908B345" w14:textId="77777777" w:rsidR="004B7D9F" w:rsidRDefault="004B7D9F" w:rsidP="004B7D9F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Frame sections which should correlate to the eyebrows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60349164" name="Freeform: Shape 560349164">
                          <a:extLst>
                            <a:ext uri="{FF2B5EF4-FFF2-40B4-BE49-F238E27FC236}">
                              <a16:creationId xmlns:a16="http://schemas.microsoft.com/office/drawing/2014/main" id="{A0E6BB92-4DEE-D0F2-367B-A93C89AC591D}"/>
                            </a:ext>
                          </a:extLst>
                        </wps:cNvPr>
                        <wps:cNvSpPr/>
                        <wps:spPr>
                          <a:xfrm rot="20823833">
                            <a:off x="1537280" y="1315211"/>
                            <a:ext cx="332185" cy="45719"/>
                          </a:xfrm>
                          <a:custGeom>
                            <a:avLst/>
                            <a:gdLst>
                              <a:gd name="connsiteX0" fmla="*/ 0 w 347662"/>
                              <a:gd name="connsiteY0" fmla="*/ 2291 h 26104"/>
                              <a:gd name="connsiteX1" fmla="*/ 171450 w 347662"/>
                              <a:gd name="connsiteY1" fmla="*/ 2291 h 26104"/>
                              <a:gd name="connsiteX2" fmla="*/ 347662 w 347662"/>
                              <a:gd name="connsiteY2" fmla="*/ 26104 h 261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47662" h="26104">
                                <a:moveTo>
                                  <a:pt x="0" y="2291"/>
                                </a:moveTo>
                                <a:cubicBezTo>
                                  <a:pt x="56753" y="306"/>
                                  <a:pt x="113506" y="-1678"/>
                                  <a:pt x="171450" y="2291"/>
                                </a:cubicBezTo>
                                <a:cubicBezTo>
                                  <a:pt x="229394" y="6260"/>
                                  <a:pt x="288528" y="16182"/>
                                  <a:pt x="347662" y="2610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94423264" name="Straight Arrow Connector 1994423264">
                          <a:extLst>
                            <a:ext uri="{FF2B5EF4-FFF2-40B4-BE49-F238E27FC236}">
                              <a16:creationId xmlns:a16="http://schemas.microsoft.com/office/drawing/2014/main" id="{3CF46640-8F2B-C7E8-3B8B-21A0223FB38A}"/>
                            </a:ext>
                          </a:extLst>
                        </wps:cNvPr>
                        <wps:cNvCnPr>
                          <a:cxnSpLocks/>
                          <a:stCxn id="1947380065" idx="3"/>
                        </wps:cNvCnPr>
                        <wps:spPr>
                          <a:xfrm flipV="1">
                            <a:off x="894013" y="1319905"/>
                            <a:ext cx="229150" cy="40820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809734" name="Straight Arrow Connector 1275809734">
                          <a:extLst>
                            <a:ext uri="{FF2B5EF4-FFF2-40B4-BE49-F238E27FC236}">
                              <a16:creationId xmlns:a16="http://schemas.microsoft.com/office/drawing/2014/main" id="{A26A4B0A-C780-9FD1-0EF6-039D1A3E2CB3}"/>
                            </a:ext>
                          </a:extLst>
                        </wps:cNvPr>
                        <wps:cNvCnPr>
                          <a:cxnSpLocks/>
                          <a:stCxn id="1947380065" idx="3"/>
                        </wps:cNvCnPr>
                        <wps:spPr>
                          <a:xfrm flipV="1">
                            <a:off x="894013" y="1337006"/>
                            <a:ext cx="853038" cy="3911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3888F" id="Group 44" o:spid="_x0000_s1040" style="width:216.65pt;height:212.85pt;mso-position-horizontal-relative:char;mso-position-vertical-relative:line" coordsize="27514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">
                <v:shape id="Picture 864856739" o:spid="_x0000_s1041" type="#_x0000_t75" alt="A person with glasses and beard&#10;&#10;Description automatically generated" style="position:absolute;left:4489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">
                  <v:imagedata r:id="rId13" o:title="A person with glasses and beard&#10;&#10;Description automatically generated"/>
                </v:shape>
                <v:shape id="TextBox 107" o:spid="_x0000_s1042" type="#_x0000_t202" style="position:absolute;top:10290;width:7931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" fillcolor="#fbe4d5 [661]" stroked="f">
                  <v:textbox style="mso-fit-shape-to-text:t">
                    <w:txbxContent>
                      <w:p w14:paraId="0D5C4BBB" w14:textId="77777777" w:rsidR="004B7D9F" w:rsidRDefault="004B7D9F" w:rsidP="004B7D9F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Right eyebrow</w:t>
                        </w:r>
                      </w:p>
                    </w:txbxContent>
                  </v:textbox>
                </v:shape>
                <v:shape id="Straight Arrow Connector 1797114409" o:spid="_x0000_s1043" type="#_x0000_t32" style="position:absolute;left:7931;top:11291;width:4783;height:14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738090418" o:spid="_x0000_s1044" type="#_x0000_t32" style="position:absolute;left:16797;top:10944;width:3508;height:16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10" o:spid="_x0000_s1045" type="#_x0000_t202" style="position:absolute;left:20305;top:9944;width:7209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" fillcolor="#fbe4d5 [661]" stroked="f">
                  <v:textbox style="mso-fit-shape-to-text:t">
                    <w:txbxContent>
                      <w:p w14:paraId="28D1F09E" w14:textId="77777777" w:rsidR="004B7D9F" w:rsidRDefault="004B7D9F" w:rsidP="004B7D9F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Left eyebrow</w:t>
                        </w:r>
                      </w:p>
                    </w:txbxContent>
                  </v:textbox>
                </v:shape>
                <v:shape id="Freeform: Shape 2046267714" o:spid="_x0000_s1046" style="position:absolute;left:9950;top:13050;width:3412;height:509;rotation:205819fd;visibility:visible;mso-wrap-style:square;v-text-anchor:middle" coordsize="347662,2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" path="m,2291v56753,-1985,113506,-3969,171450,c229394,6260,288528,16182,347662,26104e" filled="f" strokecolor="#ffc000" strokeweight="1pt">
                  <v:stroke dashstyle="3 1" joinstyle="miter"/>
                  <v:path arrowok="t" o:connecttype="custom" o:connectlocs="0,4463;168271,4463;341216,50856" o:connectangles="0,0,0"/>
                </v:shape>
                <v:shape id="TextBox 118" o:spid="_x0000_s1047" type="#_x0000_t202" style="position:absolute;left:268;top:14664;width:8672;height:5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" fillcolor="#fbe4d5 [661]" stroked="f">
                  <v:textbox style="mso-fit-shape-to-text:t">
                    <w:txbxContent>
                      <w:p w14:paraId="1908B345" w14:textId="77777777" w:rsidR="004B7D9F" w:rsidRDefault="004B7D9F" w:rsidP="004B7D9F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sections which should correlate to the eyebrows</w:t>
                        </w:r>
                      </w:p>
                    </w:txbxContent>
                  </v:textbox>
                </v:shape>
                <v:shape id="Freeform: Shape 560349164" o:spid="_x0000_s1048" style="position:absolute;left:15372;top:13152;width:3322;height:457;rotation:-847781fd;visibility:visible;mso-wrap-style:square;v-text-anchor:middle" coordsize="347662,2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" path="m,2291v56753,-1985,113506,-3969,171450,c229394,6260,288528,16182,347662,26104e" filled="f" strokecolor="#ffc000" strokeweight="1pt">
                  <v:stroke dashstyle="3 1" joinstyle="miter"/>
                  <v:path arrowok="t" o:connecttype="custom" o:connectlocs="0,4012;163817,4012;332185,45719" o:connectangles="0,0,0"/>
                </v:shape>
                <v:shape id="Straight Arrow Connector 1994423264" o:spid="_x0000_s1049" type="#_x0000_t32" style="position:absolute;left:8940;top:13199;width:2291;height:40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275809734" o:spid="_x0000_s1050" type="#_x0000_t32" style="position:absolute;left:8940;top:13370;width:8530;height:39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wrap anchorx="page"/>
                <w10:anchorlock/>
              </v:group>
            </w:pict>
          </mc:Fallback>
        </mc:AlternateContent>
      </w:r>
    </w:p>
    <w:p w14:paraId="0B3055C8" w14:textId="77777777" w:rsidR="004B7D9F" w:rsidRDefault="004B7D9F" w:rsidP="004B7D9F">
      <w:pPr>
        <w:spacing w:after="120"/>
        <w:ind w:left="284" w:right="278"/>
        <w:jc w:val="center"/>
        <w:rPr>
          <w:rFonts w:asciiTheme="minorBidi" w:hAnsiTheme="minorBidi"/>
        </w:rPr>
      </w:pPr>
    </w:p>
    <w:p w14:paraId="630AD155" w14:textId="7791A06E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F</w:t>
      </w:r>
      <w:r w:rsidRPr="00AB24F5">
        <w:rPr>
          <w:rFonts w:asciiTheme="minorBidi" w:hAnsiTheme="minorBidi"/>
          <w:b/>
          <w:bCs/>
        </w:rPr>
        <w:t xml:space="preserve">rame’s lower side </w:t>
      </w:r>
      <w:proofErr w:type="spellStart"/>
      <w:r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lower cheek line</w:t>
      </w:r>
    </w:p>
    <w:p w14:paraId="434FD89C" w14:textId="7188F7BD" w:rsidR="00B03296" w:rsidRPr="00AB24F5" w:rsidRDefault="00A02EE5" w:rsidP="00B03296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The frame </w:t>
      </w:r>
      <w:r w:rsidR="00B64C39">
        <w:rPr>
          <w:rFonts w:asciiTheme="minorBidi" w:hAnsiTheme="minorBidi"/>
        </w:rPr>
        <w:t xml:space="preserve">fits better to the patient if the lenses don’t </w:t>
      </w:r>
      <w:r w:rsidR="008B378F">
        <w:rPr>
          <w:rFonts w:asciiTheme="minorBidi" w:hAnsiTheme="minorBidi"/>
        </w:rPr>
        <w:t xml:space="preserve">lay </w:t>
      </w:r>
      <w:r w:rsidR="00CF2966">
        <w:rPr>
          <w:rFonts w:asciiTheme="minorBidi" w:hAnsiTheme="minorBidi"/>
        </w:rPr>
        <w:t>on the patient’s cheeks. Thus, w</w:t>
      </w:r>
      <w:r w:rsidR="00B03296">
        <w:rPr>
          <w:rFonts w:asciiTheme="minorBidi" w:hAnsiTheme="minorBidi"/>
        </w:rPr>
        <w:t xml:space="preserve">e </w:t>
      </w:r>
      <w:r w:rsidR="008141B8">
        <w:rPr>
          <w:rFonts w:asciiTheme="minorBidi" w:hAnsiTheme="minorBidi"/>
        </w:rPr>
        <w:t>verify that the lenses</w:t>
      </w:r>
      <w:r w:rsidR="00A87123">
        <w:rPr>
          <w:rFonts w:asciiTheme="minorBidi" w:hAnsiTheme="minorBidi"/>
        </w:rPr>
        <w:t>’</w:t>
      </w:r>
      <w:r w:rsidR="008141B8">
        <w:rPr>
          <w:rFonts w:asciiTheme="minorBidi" w:hAnsiTheme="minorBidi"/>
        </w:rPr>
        <w:t xml:space="preserve"> lowe</w:t>
      </w:r>
      <w:r w:rsidR="0055407A">
        <w:rPr>
          <w:rFonts w:asciiTheme="minorBidi" w:hAnsiTheme="minorBidi"/>
        </w:rPr>
        <w:t>r</w:t>
      </w:r>
      <w:r w:rsidR="008141B8">
        <w:rPr>
          <w:rFonts w:asciiTheme="minorBidi" w:hAnsiTheme="minorBidi"/>
        </w:rPr>
        <w:t xml:space="preserve"> part</w:t>
      </w:r>
      <w:r w:rsidR="00A87123">
        <w:rPr>
          <w:rFonts w:asciiTheme="minorBidi" w:hAnsiTheme="minorBidi"/>
        </w:rPr>
        <w:t>s</w:t>
      </w:r>
      <w:r w:rsidR="008141B8">
        <w:rPr>
          <w:rFonts w:asciiTheme="minorBidi" w:hAnsiTheme="minorBidi"/>
        </w:rPr>
        <w:t xml:space="preserve"> </w:t>
      </w:r>
      <w:r w:rsidR="00A87123">
        <w:rPr>
          <w:rFonts w:asciiTheme="minorBidi" w:hAnsiTheme="minorBidi"/>
        </w:rPr>
        <w:t xml:space="preserve">are </w:t>
      </w:r>
      <w:r w:rsidR="008141B8">
        <w:rPr>
          <w:rFonts w:asciiTheme="minorBidi" w:hAnsiTheme="minorBidi"/>
        </w:rPr>
        <w:t xml:space="preserve">located above the </w:t>
      </w:r>
      <w:r w:rsidR="00744837">
        <w:rPr>
          <w:rFonts w:asciiTheme="minorBidi" w:hAnsiTheme="minorBidi"/>
        </w:rPr>
        <w:t>cheeks lower line</w:t>
      </w:r>
      <w:r w:rsidR="00B03296">
        <w:rPr>
          <w:rFonts w:asciiTheme="minorBidi" w:hAnsiTheme="minorBidi"/>
        </w:rPr>
        <w:t xml:space="preserve">. </w:t>
      </w:r>
      <w:r w:rsidR="00744837">
        <w:rPr>
          <w:rFonts w:asciiTheme="minorBidi" w:hAnsiTheme="minorBidi"/>
        </w:rPr>
        <w:t xml:space="preserve">Here the grade is binary for each </w:t>
      </w:r>
      <w:r w:rsidR="00E56168">
        <w:rPr>
          <w:rFonts w:asciiTheme="minorBidi" w:hAnsiTheme="minorBidi"/>
        </w:rPr>
        <w:t>lens – 10 if the lens is above the lower cheek line and 0 otherwise</w:t>
      </w:r>
      <w:r w:rsidR="00B03296">
        <w:rPr>
          <w:rFonts w:asciiTheme="minorBidi" w:hAnsiTheme="minorBidi"/>
        </w:rPr>
        <w:t>.</w:t>
      </w:r>
    </w:p>
    <w:p w14:paraId="6935BFD9" w14:textId="68776A94" w:rsidR="00B03296" w:rsidRDefault="00E56168" w:rsidP="00B03296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>Again, t</w:t>
      </w:r>
      <w:r w:rsidR="00B03296">
        <w:rPr>
          <w:rFonts w:asciiTheme="minorBidi" w:hAnsiTheme="minorBidi"/>
        </w:rPr>
        <w:t xml:space="preserve">he feature is graded as the average of the two </w:t>
      </w:r>
      <w:r>
        <w:rPr>
          <w:rFonts w:asciiTheme="minorBidi" w:hAnsiTheme="minorBidi"/>
        </w:rPr>
        <w:t>lenses</w:t>
      </w:r>
      <w:r w:rsidR="00B03296">
        <w:rPr>
          <w:rFonts w:asciiTheme="minorBidi" w:hAnsiTheme="minorBidi"/>
        </w:rPr>
        <w:t xml:space="preserve"> grades.</w:t>
      </w:r>
    </w:p>
    <w:p w14:paraId="310D90AF" w14:textId="2BB4A7A9" w:rsidR="00AB24F5" w:rsidRPr="00AB24F5" w:rsidRDefault="00916919" w:rsidP="00916919">
      <w:pPr>
        <w:ind w:left="284" w:right="278"/>
        <w:jc w:val="center"/>
        <w:rPr>
          <w:rFonts w:asciiTheme="minorBidi" w:hAnsiTheme="minorBidi"/>
        </w:rPr>
      </w:pPr>
      <w:r w:rsidRPr="00916919">
        <w:rPr>
          <w:rFonts w:asciiTheme="minorBidi" w:hAnsiTheme="minorBidi"/>
          <w:noProof/>
        </w:rPr>
        <w:lastRenderedPageBreak/>
        <mc:AlternateContent>
          <mc:Choice Requires="wpg">
            <w:drawing>
              <wp:inline distT="0" distB="0" distL="0" distR="0" wp14:anchorId="4C90CD98" wp14:editId="51C71BFB">
                <wp:extent cx="2755857" cy="2703051"/>
                <wp:effectExtent l="0" t="0" r="6985" b="2540"/>
                <wp:docPr id="61" name="Group 6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06394F-DAE8-1799-33B3-7CA33DD1240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857" cy="2703051"/>
                          <a:chOff x="0" y="0"/>
                          <a:chExt cx="2755857" cy="2703051"/>
                        </a:xfrm>
                      </wpg:grpSpPr>
                      <pic:pic xmlns:pic="http://schemas.openxmlformats.org/drawingml/2006/picture">
                        <pic:nvPicPr>
                          <pic:cNvPr id="783957795" name="Picture 783957795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DE7ACD5-5A5F-7A49-A25C-6F4E1D651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938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982638" name="TextBox 141">
                          <a:extLst>
                            <a:ext uri="{FF2B5EF4-FFF2-40B4-BE49-F238E27FC236}">
                              <a16:creationId xmlns:a16="http://schemas.microsoft.com/office/drawing/2014/main" id="{044BFE8E-231A-4D04-4CB1-1067644C847F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722515"/>
                            <a:ext cx="744170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64162401" w14:textId="77777777" w:rsidR="00916919" w:rsidRDefault="00916919" w:rsidP="00916919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Right lower cheek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253746083" name="Straight Arrow Connector 1253746083">
                          <a:extLst>
                            <a:ext uri="{FF2B5EF4-FFF2-40B4-BE49-F238E27FC236}">
                              <a16:creationId xmlns:a16="http://schemas.microsoft.com/office/drawing/2014/main" id="{D7BA22BD-60E5-5AC0-04F0-7A3ED3E02BFD}"/>
                            </a:ext>
                          </a:extLst>
                        </wps:cNvPr>
                        <wps:cNvCnPr>
                          <a:cxnSpLocks/>
                          <a:stCxn id="1484982638" idx="3"/>
                        </wps:cNvCnPr>
                        <wps:spPr>
                          <a:xfrm flipV="1">
                            <a:off x="744170" y="1681426"/>
                            <a:ext cx="250598" cy="19497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1180033" name="Straight Arrow Connector 1771180033">
                          <a:extLst>
                            <a:ext uri="{FF2B5EF4-FFF2-40B4-BE49-F238E27FC236}">
                              <a16:creationId xmlns:a16="http://schemas.microsoft.com/office/drawing/2014/main" id="{B9882F6D-F769-5AEE-E099-C30FE5931C90}"/>
                            </a:ext>
                          </a:extLst>
                        </wps:cNvPr>
                        <wps:cNvCnPr>
                          <a:cxnSpLocks/>
                          <a:stCxn id="1259706039" idx="1"/>
                        </wps:cNvCnPr>
                        <wps:spPr>
                          <a:xfrm flipH="1" flipV="1">
                            <a:off x="1663469" y="1681426"/>
                            <a:ext cx="348218" cy="169197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9706039" name="TextBox 144">
                          <a:extLst>
                            <a:ext uri="{FF2B5EF4-FFF2-40B4-BE49-F238E27FC236}">
                              <a16:creationId xmlns:a16="http://schemas.microsoft.com/office/drawing/2014/main" id="{033A0D4F-A7F7-68F4-0083-F07C2698CBC0}"/>
                            </a:ext>
                          </a:extLst>
                        </wps:cNvPr>
                        <wps:cNvSpPr txBox="1"/>
                        <wps:spPr>
                          <a:xfrm>
                            <a:off x="2011687" y="1696734"/>
                            <a:ext cx="744170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070352C" w14:textId="77777777" w:rsidR="00916919" w:rsidRDefault="00916919" w:rsidP="00916919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Left lower cheek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0CD98" id="Group 60" o:spid="_x0000_s1051" style="width:217pt;height:212.85pt;mso-position-horizontal-relative:char;mso-position-vertical-relative:line" coordsize="27558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">
                <v:shape id="Picture 783957795" o:spid="_x0000_s1052" type="#_x0000_t75" alt="A person with glasses and beard&#10;&#10;Description automatically generated" style="position:absolute;left:3769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">
                  <v:imagedata r:id="rId13" o:title="A person with glasses and beard&#10;&#10;Description automatically generated"/>
                </v:shape>
                <v:shape id="TextBox 141" o:spid="_x0000_s1053" type="#_x0000_t202" style="position:absolute;top:17225;width:7441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" fillcolor="#fbe4d5 [661]" stroked="f">
                  <v:textbox style="mso-fit-shape-to-text:t">
                    <w:txbxContent>
                      <w:p w14:paraId="64162401" w14:textId="77777777" w:rsidR="00916919" w:rsidRDefault="00916919" w:rsidP="00916919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Right lower cheek line</w:t>
                        </w:r>
                      </w:p>
                    </w:txbxContent>
                  </v:textbox>
                </v:shape>
                <v:shape id="Straight Arrow Connector 1253746083" o:spid="_x0000_s1054" type="#_x0000_t32" style="position:absolute;left:7441;top:16814;width:2506;height:19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771180033" o:spid="_x0000_s1055" type="#_x0000_t32" style="position:absolute;left:16634;top:16814;width:3482;height:16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44" o:spid="_x0000_s1056" type="#_x0000_t202" style="position:absolute;left:20116;top:16967;width:7442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" fillcolor="#fbe4d5 [661]" stroked="f">
                  <v:textbox style="mso-fit-shape-to-text:t">
                    <w:txbxContent>
                      <w:p w14:paraId="4070352C" w14:textId="77777777" w:rsidR="00916919" w:rsidRDefault="00916919" w:rsidP="00916919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Left lower cheek line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518632C1" w14:textId="7548AF2E" w:rsidR="00D40574" w:rsidRDefault="00DA08DA" w:rsidP="006C37EF">
      <w:pPr>
        <w:ind w:left="284" w:right="278"/>
        <w:jc w:val="left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3C103449" wp14:editId="425F596E">
                <wp:extent cx="5899868" cy="389614"/>
                <wp:effectExtent l="0" t="0" r="0" b="0"/>
                <wp:docPr id="17736462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3896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FA9A81" w14:textId="362DFD8D" w:rsidR="00DA08DA" w:rsidRPr="007F242B" w:rsidRDefault="00D40574" w:rsidP="00DA08DA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Frame’s lower side </w:t>
                            </w:r>
                            <w:proofErr w:type="spellStart"/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w.r.t.</w:t>
                            </w:r>
                            <w:proofErr w:type="spellEnd"/>
                            <w:r w:rsidRPr="00D405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lower cheek</w:t>
                            </w:r>
                            <w:r w:rsidRPr="00AB24F5"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line</w:t>
                            </w:r>
                            <w:r w:rsidR="00DA08DA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Here </w:t>
                            </w:r>
                            <w:r w:rsidR="00CF0B74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both lenses intersect the cheek lines, hence both sides are graded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103449" id="_x0000_s1057" type="#_x0000_t202" style="width:464.55pt;height:3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" filled="f" stroked="f" strokeweight=".5pt">
                <v:textbox>
                  <w:txbxContent>
                    <w:p w14:paraId="5CFA9A81" w14:textId="362DFD8D" w:rsidR="00DA08DA" w:rsidRPr="007F242B" w:rsidRDefault="00D40574" w:rsidP="00DA08DA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D40574">
                        <w:rPr>
                          <w:b/>
                          <w:bCs/>
                          <w:sz w:val="18"/>
                          <w:szCs w:val="18"/>
                        </w:rPr>
                        <w:t xml:space="preserve">Frame’s lower side </w:t>
                      </w:r>
                      <w:proofErr w:type="spellStart"/>
                      <w:r w:rsidRPr="00D40574">
                        <w:rPr>
                          <w:b/>
                          <w:bCs/>
                          <w:sz w:val="18"/>
                          <w:szCs w:val="18"/>
                        </w:rPr>
                        <w:t>w.r.t.</w:t>
                      </w:r>
                      <w:proofErr w:type="spellEnd"/>
                      <w:r w:rsidRPr="00D40574">
                        <w:rPr>
                          <w:b/>
                          <w:bCs/>
                          <w:sz w:val="18"/>
                          <w:szCs w:val="18"/>
                        </w:rPr>
                        <w:t xml:space="preserve"> lower cheek</w:t>
                      </w:r>
                      <w:r w:rsidRPr="00AB24F5">
                        <w:rPr>
                          <w:rFonts w:asciiTheme="minorBidi" w:hAnsiTheme="minorBidi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line</w:t>
                      </w:r>
                      <w:r w:rsidR="00DA08DA">
                        <w:rPr>
                          <w:b/>
                          <w:bCs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Here </w:t>
                      </w:r>
                      <w:r w:rsidR="00CF0B74">
                        <w:rPr>
                          <w:b/>
                          <w:bCs/>
                          <w:sz w:val="18"/>
                          <w:szCs w:val="18"/>
                        </w:rPr>
                        <w:t>both lenses intersect the cheek lines, hence both sides are graded 0.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3FBDEA0A" w14:textId="173B569F" w:rsidR="00AB24F5" w:rsidRPr="00AB24F5" w:rsidRDefault="00AB24F5" w:rsidP="00AB24F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shape </w:t>
      </w:r>
      <w:proofErr w:type="spellStart"/>
      <w:r w:rsidRPr="00AB24F5"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face</w:t>
      </w:r>
    </w:p>
    <w:p w14:paraId="24456209" w14:textId="519D3093" w:rsidR="00C40F08" w:rsidRPr="00AB24F5" w:rsidRDefault="00481E8E" w:rsidP="00C40F08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Rounded</w:t>
      </w:r>
      <w:r w:rsidR="002C6C9F">
        <w:rPr>
          <w:rFonts w:asciiTheme="minorBidi" w:hAnsiTheme="minorBidi"/>
        </w:rPr>
        <w:t xml:space="preserve"> shape lenses are considered as </w:t>
      </w:r>
      <w:r w:rsidR="00AB1576">
        <w:rPr>
          <w:rFonts w:asciiTheme="minorBidi" w:hAnsiTheme="minorBidi"/>
        </w:rPr>
        <w:t xml:space="preserve">a </w:t>
      </w:r>
      <w:r w:rsidR="002C6C9F">
        <w:rPr>
          <w:rFonts w:asciiTheme="minorBidi" w:hAnsiTheme="minorBidi"/>
        </w:rPr>
        <w:t xml:space="preserve">better fit for rectangular face, and vice versa - rectangular shape lenses are considered as </w:t>
      </w:r>
      <w:r w:rsidR="00AB1576">
        <w:rPr>
          <w:rFonts w:asciiTheme="minorBidi" w:hAnsiTheme="minorBidi"/>
        </w:rPr>
        <w:t xml:space="preserve">a </w:t>
      </w:r>
      <w:r w:rsidR="002C6C9F">
        <w:rPr>
          <w:rFonts w:asciiTheme="minorBidi" w:hAnsiTheme="minorBidi"/>
        </w:rPr>
        <w:t>better fit for rounded face.</w:t>
      </w:r>
      <w:r w:rsidR="00C660EE">
        <w:rPr>
          <w:rFonts w:asciiTheme="minorBidi" w:hAnsiTheme="minorBidi"/>
        </w:rPr>
        <w:t xml:space="preserve"> </w:t>
      </w:r>
      <w:r w:rsidR="00E70110">
        <w:rPr>
          <w:rFonts w:asciiTheme="minorBidi" w:hAnsiTheme="minorBidi"/>
        </w:rPr>
        <w:t>For o</w:t>
      </w:r>
      <w:r w:rsidR="00593276">
        <w:rPr>
          <w:rFonts w:asciiTheme="minorBidi" w:hAnsiTheme="minorBidi"/>
        </w:rPr>
        <w:t>val</w:t>
      </w:r>
      <w:r w:rsidR="00C660EE">
        <w:rPr>
          <w:rFonts w:asciiTheme="minorBidi" w:hAnsiTheme="minorBidi"/>
        </w:rPr>
        <w:t xml:space="preserve"> face</w:t>
      </w:r>
      <w:r w:rsidR="00E70110">
        <w:rPr>
          <w:rFonts w:asciiTheme="minorBidi" w:hAnsiTheme="minorBidi"/>
        </w:rPr>
        <w:t>s,</w:t>
      </w:r>
      <w:r w:rsidR="00C660EE">
        <w:rPr>
          <w:rFonts w:asciiTheme="minorBidi" w:hAnsiTheme="minorBidi"/>
        </w:rPr>
        <w:t xml:space="preserve"> </w:t>
      </w:r>
      <w:r w:rsidR="0098345D">
        <w:rPr>
          <w:rFonts w:asciiTheme="minorBidi" w:hAnsiTheme="minorBidi"/>
        </w:rPr>
        <w:t xml:space="preserve">any shape lenses </w:t>
      </w:r>
      <w:r w:rsidR="005E1C2E">
        <w:rPr>
          <w:rFonts w:asciiTheme="minorBidi" w:hAnsiTheme="minorBidi"/>
        </w:rPr>
        <w:t xml:space="preserve">are considered </w:t>
      </w:r>
      <w:r w:rsidR="0098345D">
        <w:rPr>
          <w:rFonts w:asciiTheme="minorBidi" w:hAnsiTheme="minorBidi"/>
        </w:rPr>
        <w:t xml:space="preserve">as </w:t>
      </w:r>
      <w:r w:rsidR="005E1C2E">
        <w:rPr>
          <w:rFonts w:asciiTheme="minorBidi" w:hAnsiTheme="minorBidi"/>
        </w:rPr>
        <w:t xml:space="preserve">a </w:t>
      </w:r>
      <w:r w:rsidR="0098345D">
        <w:rPr>
          <w:rFonts w:asciiTheme="minorBidi" w:hAnsiTheme="minorBidi"/>
        </w:rPr>
        <w:t xml:space="preserve">good fit. </w:t>
      </w:r>
    </w:p>
    <w:p w14:paraId="7FA187B0" w14:textId="77777777" w:rsidR="003357E7" w:rsidRDefault="00B22970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Thus, </w:t>
      </w:r>
      <w:r w:rsidR="009C7D51">
        <w:rPr>
          <w:rFonts w:asciiTheme="minorBidi" w:hAnsiTheme="minorBidi"/>
        </w:rPr>
        <w:t xml:space="preserve">the frame shape score is based on two </w:t>
      </w:r>
      <w:r w:rsidR="00EA06E0">
        <w:rPr>
          <w:rFonts w:asciiTheme="minorBidi" w:hAnsiTheme="minorBidi"/>
        </w:rPr>
        <w:t>features – circularity of the lenses and the face, and the face aspect ratio.</w:t>
      </w:r>
    </w:p>
    <w:p w14:paraId="14CEC88A" w14:textId="6C78D36A" w:rsidR="00C40F08" w:rsidRDefault="00EA06E0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 xml:space="preserve">Circularity is calculated by best fit circle </w:t>
      </w:r>
      <w:r w:rsidR="003357E7">
        <w:rPr>
          <w:rFonts w:asciiTheme="minorBidi" w:hAnsiTheme="minorBidi"/>
        </w:rPr>
        <w:t xml:space="preserve">score </w:t>
      </w:r>
      <w:r w:rsidR="00784968">
        <w:rPr>
          <w:rFonts w:asciiTheme="minorBidi" w:hAnsiTheme="minorBidi"/>
        </w:rPr>
        <w:t xml:space="preserve">normalized to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>
        <w:rPr>
          <w:rFonts w:asciiTheme="minorBidi" w:hAnsiTheme="minorBidi"/>
        </w:rPr>
        <w:t>.</w:t>
      </w:r>
      <w:r w:rsidR="00784968">
        <w:rPr>
          <w:rFonts w:asciiTheme="minorBidi" w:hAnsiTheme="minorBidi"/>
        </w:rPr>
        <w:t xml:space="preserve"> Higher </w:t>
      </w:r>
      <w:r w:rsidR="003357E7">
        <w:rPr>
          <w:rFonts w:asciiTheme="minorBidi" w:hAnsiTheme="minorBidi"/>
        </w:rPr>
        <w:t xml:space="preserve">circularity score means that the feature (lens or face) is more circular. Aspect ratio is the ratio between the patient’s face height </w:t>
      </w:r>
      <w:r w:rsidR="00593276">
        <w:rPr>
          <w:rFonts w:asciiTheme="minorBidi" w:hAnsiTheme="minorBidi"/>
        </w:rPr>
        <w:t xml:space="preserve">and width. Higher aspect ratio means that the face </w:t>
      </w:r>
      <w:r w:rsidR="004B270B">
        <w:rPr>
          <w:rFonts w:asciiTheme="minorBidi" w:hAnsiTheme="minorBidi"/>
        </w:rPr>
        <w:t xml:space="preserve">is more </w:t>
      </w:r>
      <w:r w:rsidR="00DE6580">
        <w:rPr>
          <w:rFonts w:asciiTheme="minorBidi" w:hAnsiTheme="minorBidi"/>
        </w:rPr>
        <w:t>oval (and less circular).</w:t>
      </w:r>
    </w:p>
    <w:p w14:paraId="068CA2D6" w14:textId="0AB447BA" w:rsidR="00DE6580" w:rsidRDefault="00914B1F" w:rsidP="00C40F08">
      <w:pPr>
        <w:spacing w:after="120"/>
        <w:ind w:left="284" w:right="278"/>
        <w:jc w:val="left"/>
        <w:rPr>
          <w:rFonts w:asciiTheme="minorBidi" w:hAnsiTheme="minorBidi"/>
        </w:rPr>
      </w:pPr>
      <w:r>
        <w:rPr>
          <w:rFonts w:asciiTheme="minorBidi" w:hAnsiTheme="minorBidi"/>
        </w:rPr>
        <w:t>As stated</w:t>
      </w:r>
      <w:r w:rsidR="00DE6580">
        <w:rPr>
          <w:rFonts w:asciiTheme="minorBidi" w:hAnsiTheme="minorBidi"/>
        </w:rPr>
        <w:t xml:space="preserve">, </w:t>
      </w:r>
      <w:r w:rsidR="00F04D94">
        <w:rPr>
          <w:rFonts w:asciiTheme="minorBidi" w:hAnsiTheme="minorBidi"/>
        </w:rPr>
        <w:t xml:space="preserve">higher </w:t>
      </w:r>
      <w:proofErr w:type="gramStart"/>
      <w:r w:rsidR="00F04D94">
        <w:rPr>
          <w:rFonts w:asciiTheme="minorBidi" w:hAnsiTheme="minorBidi"/>
        </w:rPr>
        <w:t>score is</w:t>
      </w:r>
      <w:proofErr w:type="gramEnd"/>
      <w:r w:rsidR="00F04D94">
        <w:rPr>
          <w:rFonts w:asciiTheme="minorBidi" w:hAnsiTheme="minorBidi"/>
        </w:rPr>
        <w:t xml:space="preserve"> granted for </w:t>
      </w:r>
      <w:r>
        <w:rPr>
          <w:rFonts w:asciiTheme="minorBidi" w:hAnsiTheme="minorBidi"/>
        </w:rPr>
        <w:t xml:space="preserve">oval </w:t>
      </w:r>
      <w:r w:rsidR="00F04D94">
        <w:rPr>
          <w:rFonts w:asciiTheme="minorBidi" w:hAnsiTheme="minorBidi"/>
        </w:rPr>
        <w:t>face</w:t>
      </w:r>
      <w:r>
        <w:rPr>
          <w:rFonts w:asciiTheme="minorBidi" w:hAnsiTheme="minorBidi"/>
        </w:rPr>
        <w:t>s, or for f</w:t>
      </w:r>
      <w:r w:rsidR="003D0116">
        <w:rPr>
          <w:rFonts w:asciiTheme="minorBidi" w:hAnsiTheme="minorBidi"/>
        </w:rPr>
        <w:t>rames with opposite circularity</w:t>
      </w:r>
      <w:r w:rsidR="00F04D94">
        <w:rPr>
          <w:rFonts w:asciiTheme="minorBidi" w:hAnsiTheme="minorBidi"/>
        </w:rPr>
        <w:t xml:space="preserve"> </w:t>
      </w:r>
      <w:r w:rsidR="003D0116">
        <w:rPr>
          <w:rFonts w:asciiTheme="minorBidi" w:hAnsiTheme="minorBidi"/>
        </w:rPr>
        <w:t xml:space="preserve">than the face (if </w:t>
      </w:r>
      <w:r w:rsidR="00AB1715">
        <w:rPr>
          <w:rFonts w:asciiTheme="minorBidi" w:hAnsiTheme="minorBidi"/>
        </w:rPr>
        <w:t>the</w:t>
      </w:r>
      <w:r w:rsidR="008140B5">
        <w:rPr>
          <w:rFonts w:asciiTheme="minorBidi" w:hAnsiTheme="minorBidi"/>
        </w:rPr>
        <w:t xml:space="preserve"> face</w:t>
      </w:r>
      <w:r w:rsidR="003D0116">
        <w:rPr>
          <w:rFonts w:asciiTheme="minorBidi" w:hAnsiTheme="minorBidi"/>
        </w:rPr>
        <w:t xml:space="preserve"> is not oval).</w:t>
      </w:r>
      <w:r w:rsidR="00F020E3">
        <w:rPr>
          <w:rFonts w:asciiTheme="minorBidi" w:hAnsiTheme="minorBidi"/>
        </w:rPr>
        <w:t xml:space="preserve"> </w:t>
      </w:r>
    </w:p>
    <w:p w14:paraId="73C8667C" w14:textId="15722782" w:rsidR="00AB24F5" w:rsidRDefault="007E63E7" w:rsidP="007E63E7">
      <w:pPr>
        <w:spacing w:after="120"/>
        <w:ind w:left="284" w:right="278"/>
        <w:jc w:val="center"/>
        <w:rPr>
          <w:rFonts w:asciiTheme="minorBidi" w:hAnsiTheme="minorBidi"/>
        </w:rPr>
      </w:pPr>
      <w:r w:rsidRPr="007E63E7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57625AC0" wp14:editId="77D49567">
                <wp:extent cx="2733352" cy="2703051"/>
                <wp:effectExtent l="0" t="0" r="0" b="2540"/>
                <wp:docPr id="60" name="Group 59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9064AF-FAA7-15D9-E587-0F8B6EAE91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352" cy="2703051"/>
                          <a:chOff x="0" y="0"/>
                          <a:chExt cx="2733352" cy="2703051"/>
                        </a:xfrm>
                      </wpg:grpSpPr>
                      <pic:pic xmlns:pic="http://schemas.openxmlformats.org/drawingml/2006/picture">
                        <pic:nvPicPr>
                          <pic:cNvPr id="1670014222" name="Picture 1670014222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FEA55C9-823D-5623-25AD-D604E2337B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1519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943515" name="Straight Arrow Connector 754943515">
                          <a:extLst>
                            <a:ext uri="{FF2B5EF4-FFF2-40B4-BE49-F238E27FC236}">
                              <a16:creationId xmlns:a16="http://schemas.microsoft.com/office/drawing/2014/main" id="{17C1B6A8-19F3-DD46-BB26-EB28C558D62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1301605" y="1032150"/>
                            <a:ext cx="7114" cy="130877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149423" name="Straight Arrow Connector 562149423">
                          <a:extLst>
                            <a:ext uri="{FF2B5EF4-FFF2-40B4-BE49-F238E27FC236}">
                              <a16:creationId xmlns:a16="http://schemas.microsoft.com/office/drawing/2014/main" id="{56BA401B-5AE2-859E-6D2C-C52391336AE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804004" y="1421669"/>
                            <a:ext cx="1029845" cy="144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C000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8949797" name="Oval 1128949797">
                          <a:extLst>
                            <a:ext uri="{FF2B5EF4-FFF2-40B4-BE49-F238E27FC236}">
                              <a16:creationId xmlns:a16="http://schemas.microsoft.com/office/drawing/2014/main" id="{A8A99833-97BD-737D-EC5E-959760BAC5B0}"/>
                            </a:ext>
                          </a:extLst>
                        </wps:cNvPr>
                        <wps:cNvSpPr/>
                        <wps:spPr>
                          <a:xfrm>
                            <a:off x="754045" y="1220406"/>
                            <a:ext cx="1112756" cy="1097449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  <wps:wsp>
                        <wps:cNvPr id="629377562" name="Oval 629377562">
                          <a:extLst>
                            <a:ext uri="{FF2B5EF4-FFF2-40B4-BE49-F238E27FC236}">
                              <a16:creationId xmlns:a16="http://schemas.microsoft.com/office/drawing/2014/main" id="{43EED009-5932-75A1-4D74-FEFDA6BE15C8}"/>
                            </a:ext>
                          </a:extLst>
                        </wps:cNvPr>
                        <wps:cNvSpPr/>
                        <wps:spPr>
                          <a:xfrm>
                            <a:off x="779825" y="1242385"/>
                            <a:ext cx="433726" cy="44239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  <wps:wsp>
                        <wps:cNvPr id="2034046516" name="Oval 2034046516">
                          <a:extLst>
                            <a:ext uri="{FF2B5EF4-FFF2-40B4-BE49-F238E27FC236}">
                              <a16:creationId xmlns:a16="http://schemas.microsoft.com/office/drawing/2014/main" id="{BF28CCCE-A542-4674-F3CE-EA47683FBC1C}"/>
                            </a:ext>
                          </a:extLst>
                        </wps:cNvPr>
                        <wps:cNvSpPr/>
                        <wps:spPr>
                          <a:xfrm>
                            <a:off x="1400123" y="1253307"/>
                            <a:ext cx="433726" cy="44239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  <wps:wsp>
                        <wps:cNvPr id="43599036" name="Straight Arrow Connector 43599036">
                          <a:extLst>
                            <a:ext uri="{FF2B5EF4-FFF2-40B4-BE49-F238E27FC236}">
                              <a16:creationId xmlns:a16="http://schemas.microsoft.com/office/drawing/2014/main" id="{5323CBBE-CBE5-C1C6-5BCA-8048F2B774BF}"/>
                            </a:ext>
                          </a:extLst>
                        </wps:cNvPr>
                        <wps:cNvCnPr>
                          <a:cxnSpLocks/>
                          <a:stCxn id="172944827" idx="3"/>
                          <a:endCxn id="629377562" idx="3"/>
                        </wps:cNvCnPr>
                        <wps:spPr>
                          <a:xfrm flipV="1">
                            <a:off x="586300" y="1619994"/>
                            <a:ext cx="257043" cy="35248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944827" name="TextBox 170">
                          <a:extLst>
                            <a:ext uri="{FF2B5EF4-FFF2-40B4-BE49-F238E27FC236}">
                              <a16:creationId xmlns:a16="http://schemas.microsoft.com/office/drawing/2014/main" id="{D584EB81-9867-0689-241A-65F282D296C9}"/>
                            </a:ext>
                          </a:extLst>
                        </wps:cNvPr>
                        <wps:cNvSpPr txBox="1"/>
                        <wps:spPr>
                          <a:xfrm>
                            <a:off x="107807" y="1818594"/>
                            <a:ext cx="478493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BD75C90" w14:textId="77777777" w:rsidR="007E63E7" w:rsidRDefault="007E63E7" w:rsidP="00C01940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Best fit circles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1814362" name="Straight Arrow Connector 481814362">
                          <a:extLst>
                            <a:ext uri="{FF2B5EF4-FFF2-40B4-BE49-F238E27FC236}">
                              <a16:creationId xmlns:a16="http://schemas.microsoft.com/office/drawing/2014/main" id="{5863D2D4-3BD9-85F9-7E6C-B0B214864A08}"/>
                            </a:ext>
                          </a:extLst>
                        </wps:cNvPr>
                        <wps:cNvCnPr>
                          <a:cxnSpLocks/>
                          <a:stCxn id="277532134" idx="1"/>
                        </wps:cNvCnPr>
                        <wps:spPr>
                          <a:xfrm flipH="1" flipV="1">
                            <a:off x="1787974" y="1899412"/>
                            <a:ext cx="348218" cy="11533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532134" name="TextBox 172">
                          <a:extLst>
                            <a:ext uri="{FF2B5EF4-FFF2-40B4-BE49-F238E27FC236}">
                              <a16:creationId xmlns:a16="http://schemas.microsoft.com/office/drawing/2014/main" id="{745AA306-D670-6279-4746-C60D8A907275}"/>
                            </a:ext>
                          </a:extLst>
                        </wps:cNvPr>
                        <wps:cNvSpPr txBox="1"/>
                        <wps:spPr>
                          <a:xfrm>
                            <a:off x="2136192" y="1914720"/>
                            <a:ext cx="597160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7006D4C1" w14:textId="77777777" w:rsidR="007E63E7" w:rsidRDefault="007E63E7" w:rsidP="007E63E7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Jaw line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536244433" name="TextBox 178">
                          <a:extLst>
                            <a:ext uri="{FF2B5EF4-FFF2-40B4-BE49-F238E27FC236}">
                              <a16:creationId xmlns:a16="http://schemas.microsoft.com/office/drawing/2014/main" id="{56FA1C40-39CD-30FB-E983-BD5FD26385CD}"/>
                            </a:ext>
                          </a:extLst>
                        </wps:cNvPr>
                        <wps:cNvSpPr txBox="1"/>
                        <wps:spPr>
                          <a:xfrm>
                            <a:off x="1736808" y="578180"/>
                            <a:ext cx="65299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11CE527" w14:textId="77777777" w:rsidR="007E63E7" w:rsidRDefault="007E63E7" w:rsidP="007E63E7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height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33487056" name="Straight Arrow Connector 1633487056">
                          <a:extLst>
                            <a:ext uri="{FF2B5EF4-FFF2-40B4-BE49-F238E27FC236}">
                              <a16:creationId xmlns:a16="http://schemas.microsoft.com/office/drawing/2014/main" id="{1DD6696E-ADCB-E954-A55B-1EFD1493F99A}"/>
                            </a:ext>
                          </a:extLst>
                        </wps:cNvPr>
                        <wps:cNvCnPr>
                          <a:cxnSpLocks/>
                          <a:stCxn id="1536244433" idx="2"/>
                        </wps:cNvCnPr>
                        <wps:spPr>
                          <a:xfrm flipH="1">
                            <a:off x="1334859" y="778235"/>
                            <a:ext cx="728445" cy="3981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9818366" name="Straight Arrow Connector 1299818366">
                          <a:extLst>
                            <a:ext uri="{FF2B5EF4-FFF2-40B4-BE49-F238E27FC236}">
                              <a16:creationId xmlns:a16="http://schemas.microsoft.com/office/drawing/2014/main" id="{354BF549-7D3B-60CD-616F-2144B0CC0441}"/>
                            </a:ext>
                          </a:extLst>
                        </wps:cNvPr>
                        <wps:cNvCnPr>
                          <a:cxnSpLocks/>
                          <a:stCxn id="172944827" idx="3"/>
                        </wps:cNvCnPr>
                        <wps:spPr>
                          <a:xfrm flipV="1">
                            <a:off x="586300" y="1953958"/>
                            <a:ext cx="160282" cy="18525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610625" name="Straight Arrow Connector 426610625">
                          <a:extLst>
                            <a:ext uri="{FF2B5EF4-FFF2-40B4-BE49-F238E27FC236}">
                              <a16:creationId xmlns:a16="http://schemas.microsoft.com/office/drawing/2014/main" id="{2D987F61-2500-E47B-1ED2-EF9E0DEAA932}"/>
                            </a:ext>
                          </a:extLst>
                        </wps:cNvPr>
                        <wps:cNvCnPr>
                          <a:cxnSpLocks/>
                          <a:stCxn id="172944827" idx="3"/>
                          <a:endCxn id="2034046516" idx="2"/>
                        </wps:cNvCnPr>
                        <wps:spPr>
                          <a:xfrm flipV="1">
                            <a:off x="586300" y="1474505"/>
                            <a:ext cx="813823" cy="49797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8648837" name="TextBox 196">
                          <a:extLst>
                            <a:ext uri="{FF2B5EF4-FFF2-40B4-BE49-F238E27FC236}">
                              <a16:creationId xmlns:a16="http://schemas.microsoft.com/office/drawing/2014/main" id="{943A40A6-3420-2FD4-FB62-D955DB9AA41E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013142"/>
                            <a:ext cx="678857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5C8FD884" w14:textId="77777777" w:rsidR="007E63E7" w:rsidRDefault="007E63E7" w:rsidP="007E63E7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814301185" name="Straight Arrow Connector 1814301185">
                          <a:extLst>
                            <a:ext uri="{FF2B5EF4-FFF2-40B4-BE49-F238E27FC236}">
                              <a16:creationId xmlns:a16="http://schemas.microsoft.com/office/drawing/2014/main" id="{36425CA0-0C52-961D-173C-155D21FFBECB}"/>
                            </a:ext>
                          </a:extLst>
                        </wps:cNvPr>
                        <wps:cNvCnPr>
                          <a:cxnSpLocks/>
                          <a:stCxn id="988648837" idx="3"/>
                        </wps:cNvCnPr>
                        <wps:spPr>
                          <a:xfrm>
                            <a:off x="678857" y="1113170"/>
                            <a:ext cx="219694" cy="30849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625AC0" id="Group 59" o:spid="_x0000_s1058" style="width:215.2pt;height:212.85pt;mso-position-horizontal-relative:char;mso-position-vertical-relative:line" coordsize="27333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">
                <v:shape id="Picture 1670014222" o:spid="_x0000_s1059" type="#_x0000_t75" alt="A person with glasses and beard&#10;&#10;Description automatically generated" style="position:absolute;left:3315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">
                  <v:imagedata r:id="rId13" o:title="A person with glasses and beard&#10;&#10;Description automatically generated"/>
                </v:shape>
                <v:shape id="Straight Arrow Connector 754943515" o:spid="_x0000_s1060" type="#_x0000_t32" style="position:absolute;left:13016;top:10321;width:71;height:130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shape id="Straight Arrow Connector 562149423" o:spid="_x0000_s1061" type="#_x0000_t32" style="position:absolute;left:8040;top:14216;width:10298;height: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" strokecolor="#ffc000" strokeweight="1pt">
                  <v:stroke startarrow="block" startarrowwidth="narrow" startarrowlength="short" endarrow="block" endarrowwidth="narrow" endarrowlength="short" joinstyle="miter"/>
                  <o:lock v:ext="edit" shapetype="f"/>
                </v:shape>
                <v:oval id="Oval 1128949797" o:spid="_x0000_s1062" style="position:absolute;left:7540;top:12204;width:11128;height:109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" filled="f" strokecolor="lime">
                  <v:stroke joinstyle="miter"/>
                </v:oval>
                <v:oval id="Oval 629377562" o:spid="_x0000_s1063" style="position:absolute;left:7798;top:12423;width:4337;height:44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" filled="f" strokecolor="lime">
                  <v:stroke joinstyle="miter"/>
                </v:oval>
                <v:oval id="Oval 2034046516" o:spid="_x0000_s1064" style="position:absolute;left:14001;top:12533;width:4337;height:44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" filled="f" strokecolor="lime">
                  <v:stroke joinstyle="miter"/>
                </v:oval>
                <v:shape id="Straight Arrow Connector 43599036" o:spid="_x0000_s1065" type="#_x0000_t32" style="position:absolute;left:5863;top:16199;width:2570;height:35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70" o:spid="_x0000_s1066" type="#_x0000_t202" style="position:absolute;left:1078;top:18185;width:4785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" fillcolor="#fbe4d5 [661]" stroked="f">
                  <v:textbox style="mso-fit-shape-to-text:t">
                    <w:txbxContent>
                      <w:p w14:paraId="5BD75C90" w14:textId="77777777" w:rsidR="007E63E7" w:rsidRDefault="007E63E7" w:rsidP="00C01940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Best fit circles</w:t>
                        </w:r>
                      </w:p>
                    </w:txbxContent>
                  </v:textbox>
                </v:shape>
                <v:shape id="Straight Arrow Connector 481814362" o:spid="_x0000_s1067" type="#_x0000_t32" style="position:absolute;left:17879;top:18994;width:3482;height:11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72" o:spid="_x0000_s1068" type="#_x0000_t202" style="position:absolute;left:21361;top:19147;width:597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" fillcolor="#fbe4d5 [661]" stroked="f">
                  <v:textbox style="mso-fit-shape-to-text:t">
                    <w:txbxContent>
                      <w:p w14:paraId="7006D4C1" w14:textId="77777777" w:rsidR="007E63E7" w:rsidRDefault="007E63E7" w:rsidP="007E63E7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Jaw line</w:t>
                        </w:r>
                      </w:p>
                    </w:txbxContent>
                  </v:textbox>
                </v:shape>
                <v:shape id="TextBox 178" o:spid="_x0000_s1069" type="#_x0000_t202" style="position:absolute;left:17368;top:5781;width:6530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" fillcolor="#fbe4d5 [661]" stroked="f">
                  <v:textbox style="mso-fit-shape-to-text:t">
                    <w:txbxContent>
                      <w:p w14:paraId="511CE527" w14:textId="77777777" w:rsidR="007E63E7" w:rsidRDefault="007E63E7" w:rsidP="007E63E7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height</w:t>
                        </w:r>
                      </w:p>
                    </w:txbxContent>
                  </v:textbox>
                </v:shape>
                <v:shape id="Straight Arrow Connector 1633487056" o:spid="_x0000_s1070" type="#_x0000_t32" style="position:absolute;left:13348;top:7782;width:7285;height:39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299818366" o:spid="_x0000_s1071" type="#_x0000_t32" style="position:absolute;left:5863;top:19539;width:1602;height:1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426610625" o:spid="_x0000_s1072" type="#_x0000_t32" style="position:absolute;left:5863;top:14745;width:8138;height:4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96" o:spid="_x0000_s1073" type="#_x0000_t202" style="position:absolute;top:10131;width:6788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" fillcolor="#fbe4d5 [661]" stroked="f">
                  <v:textbox style="mso-fit-shape-to-text:t">
                    <w:txbxContent>
                      <w:p w14:paraId="5C8FD884" w14:textId="77777777" w:rsidR="007E63E7" w:rsidRDefault="007E63E7" w:rsidP="007E63E7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width</w:t>
                        </w:r>
                      </w:p>
                    </w:txbxContent>
                  </v:textbox>
                </v:shape>
                <v:shape id="Straight Arrow Connector 1814301185" o:spid="_x0000_s1074" type="#_x0000_t32" style="position:absolute;left:6788;top:11131;width:2197;height:30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wrap anchorx="page"/>
                <w10:anchorlock/>
              </v:group>
            </w:pict>
          </mc:Fallback>
        </mc:AlternateContent>
      </w:r>
    </w:p>
    <w:p w14:paraId="33378242" w14:textId="77777777" w:rsidR="00E26B15" w:rsidRDefault="00E26B15" w:rsidP="005674B4">
      <w:pPr>
        <w:spacing w:after="120"/>
        <w:ind w:left="284" w:right="278"/>
        <w:jc w:val="center"/>
        <w:rPr>
          <w:rFonts w:asciiTheme="minorBidi" w:hAnsiTheme="minorBidi"/>
        </w:rPr>
      </w:pPr>
    </w:p>
    <w:p w14:paraId="4376F175" w14:textId="09572C91" w:rsidR="00E26B15" w:rsidRPr="00AB24F5" w:rsidRDefault="00EB74E3" w:rsidP="00E26B15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DBL</w:t>
      </w:r>
      <w:r w:rsidR="00E26B15" w:rsidRPr="00AB24F5">
        <w:rPr>
          <w:rFonts w:asciiTheme="minorBidi" w:hAnsiTheme="minorBidi"/>
          <w:b/>
          <w:bCs/>
        </w:rPr>
        <w:t xml:space="preserve"> </w:t>
      </w:r>
      <w:proofErr w:type="spellStart"/>
      <w:r w:rsidR="00E26B15" w:rsidRPr="00AB24F5">
        <w:rPr>
          <w:rFonts w:asciiTheme="minorBidi" w:hAnsiTheme="minorBidi"/>
          <w:b/>
          <w:bCs/>
        </w:rPr>
        <w:t>w.r.t.</w:t>
      </w:r>
      <w:proofErr w:type="spellEnd"/>
      <w:r w:rsidR="00E26B15" w:rsidRPr="00AB24F5">
        <w:rPr>
          <w:rFonts w:asciiTheme="minorBidi" w:hAnsiTheme="minorBidi"/>
          <w:b/>
          <w:bCs/>
        </w:rPr>
        <w:t xml:space="preserve"> </w:t>
      </w:r>
      <w:r>
        <w:rPr>
          <w:rFonts w:asciiTheme="minorBidi" w:hAnsiTheme="minorBidi"/>
          <w:b/>
          <w:bCs/>
        </w:rPr>
        <w:t>nose width</w:t>
      </w:r>
    </w:p>
    <w:p w14:paraId="2213145C" w14:textId="52B70D08" w:rsidR="00D45145" w:rsidRDefault="00D45145" w:rsidP="00D45145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Both DBL and nose width are calculated by the distance of the two points. </w:t>
      </w:r>
      <w:r w:rsidR="0039676C">
        <w:rPr>
          <w:rFonts w:asciiTheme="minorBidi" w:hAnsiTheme="minorBidi"/>
        </w:rPr>
        <w:t xml:space="preserve">DBL by </w:t>
      </w:r>
      <w:r w:rsidR="00E16C69">
        <w:rPr>
          <w:rFonts w:asciiTheme="minorBidi" w:hAnsiTheme="minorBidi"/>
        </w:rPr>
        <w:t xml:space="preserve">two bridge points and nose width by two </w:t>
      </w:r>
      <w:r>
        <w:rPr>
          <w:rFonts w:asciiTheme="minorBidi" w:hAnsiTheme="minorBidi"/>
        </w:rPr>
        <w:t>landmarks at the pupils’ height.</w:t>
      </w:r>
    </w:p>
    <w:p w14:paraId="5100C851" w14:textId="01DC59F3" w:rsidR="00D45145" w:rsidRPr="00AB24F5" w:rsidRDefault="00D45145" w:rsidP="00D45145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grade perfect score </w:t>
      </w:r>
      <w:r w:rsidR="00E16C69">
        <w:rPr>
          <w:rFonts w:asciiTheme="minorBidi" w:hAnsiTheme="minorBidi"/>
        </w:rPr>
        <w:t xml:space="preserve">if the </w:t>
      </w:r>
      <w:r w:rsidR="009B7AB0">
        <w:rPr>
          <w:rFonts w:asciiTheme="minorBidi" w:hAnsiTheme="minorBidi"/>
        </w:rPr>
        <w:t xml:space="preserve">nose </w:t>
      </w:r>
      <w:r w:rsidR="00862ED1">
        <w:rPr>
          <w:rFonts w:asciiTheme="minorBidi" w:hAnsiTheme="minorBidi"/>
        </w:rPr>
        <w:t xml:space="preserve">width is greater or equal to DBL </w:t>
      </w:r>
      <w:r>
        <w:rPr>
          <w:rFonts w:asciiTheme="minorBidi" w:hAnsiTheme="minorBidi"/>
        </w:rPr>
        <w:t xml:space="preserve">and reduce the grade as the </w:t>
      </w:r>
      <w:r w:rsidR="00076794">
        <w:rPr>
          <w:rFonts w:asciiTheme="minorBidi" w:hAnsiTheme="minorBidi"/>
        </w:rPr>
        <w:t xml:space="preserve">ratio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DBL</m:t>
            </m:r>
          </m:num>
          <m:den>
            <m:r>
              <w:rPr>
                <w:rFonts w:ascii="Cambria Math" w:hAnsi="Cambria Math"/>
              </w:rPr>
              <m:t>Nose width</m:t>
            </m:r>
          </m:den>
        </m:f>
      </m:oMath>
      <w:r w:rsidR="00DE39BB">
        <w:rPr>
          <w:rFonts w:asciiTheme="minorBidi" w:hAnsiTheme="minorBidi"/>
        </w:rPr>
        <w:t xml:space="preserve"> </w:t>
      </w:r>
      <w:r w:rsidR="00076794">
        <w:rPr>
          <w:rFonts w:asciiTheme="minorBidi" w:hAnsiTheme="minorBidi"/>
        </w:rPr>
        <w:t>increases</w:t>
      </w:r>
      <w:r>
        <w:rPr>
          <w:rFonts w:asciiTheme="minorBidi" w:hAnsiTheme="minorBidi"/>
        </w:rPr>
        <w:t xml:space="preserve">. </w:t>
      </w:r>
      <w:r w:rsidR="00F41B42">
        <w:rPr>
          <w:rFonts w:asciiTheme="minorBidi" w:hAnsiTheme="minorBidi"/>
        </w:rPr>
        <w:t xml:space="preserve">Above a certain threshold, the </w:t>
      </w:r>
      <w:r w:rsidR="001B7BA0">
        <w:rPr>
          <w:rFonts w:asciiTheme="minorBidi" w:hAnsiTheme="minorBidi"/>
        </w:rPr>
        <w:t>grade is 0.</w:t>
      </w:r>
    </w:p>
    <w:p w14:paraId="180849EB" w14:textId="48612635" w:rsidR="00985FAD" w:rsidRDefault="00C45B91" w:rsidP="00C45B91">
      <w:pPr>
        <w:spacing w:after="120"/>
        <w:ind w:left="284" w:right="278"/>
        <w:jc w:val="center"/>
        <w:rPr>
          <w:rFonts w:asciiTheme="minorBidi" w:hAnsiTheme="minorBidi"/>
        </w:rPr>
      </w:pPr>
      <w:r w:rsidRPr="00C45B91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52038875" wp14:editId="2EB5A906">
                <wp:extent cx="2286285" cy="2703051"/>
                <wp:effectExtent l="0" t="0" r="0" b="2540"/>
                <wp:docPr id="43" name="Group 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E7369D5-1231-D1B8-39DD-B77E2E2844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285" cy="2703051"/>
                          <a:chOff x="0" y="0"/>
                          <a:chExt cx="2286285" cy="2703051"/>
                        </a:xfrm>
                      </wpg:grpSpPr>
                      <pic:pic xmlns:pic="http://schemas.openxmlformats.org/drawingml/2006/picture">
                        <pic:nvPicPr>
                          <pic:cNvPr id="952154113" name="Picture 952154113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EDEAF2B-9475-1E7B-06AD-61C0DEC7DD0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607845" name="TextBox 5">
                          <a:extLst>
                            <a:ext uri="{FF2B5EF4-FFF2-40B4-BE49-F238E27FC236}">
                              <a16:creationId xmlns:a16="http://schemas.microsoft.com/office/drawing/2014/main" id="{3AA5B381-1A34-E83B-AF93-22103DA4A6EF}"/>
                            </a:ext>
                          </a:extLst>
                        </wps:cNvPr>
                        <wps:cNvSpPr txBox="1"/>
                        <wps:spPr>
                          <a:xfrm>
                            <a:off x="267704" y="946139"/>
                            <a:ext cx="353683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0562CF3C" w14:textId="77777777" w:rsidR="00C45B91" w:rsidRDefault="00C45B91" w:rsidP="00C45B91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DBL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6234329" name="Straight Arrow Connector 266234329">
                          <a:extLst>
                            <a:ext uri="{FF2B5EF4-FFF2-40B4-BE49-F238E27FC236}">
                              <a16:creationId xmlns:a16="http://schemas.microsoft.com/office/drawing/2014/main" id="{95F8AB5F-CE72-49EF-4DFF-4A35582B1B05}"/>
                            </a:ext>
                          </a:extLst>
                        </wps:cNvPr>
                        <wps:cNvCnPr>
                          <a:cxnSpLocks/>
                          <a:stCxn id="449607845" idx="3"/>
                        </wps:cNvCnPr>
                        <wps:spPr>
                          <a:xfrm>
                            <a:off x="621387" y="1046167"/>
                            <a:ext cx="386392" cy="29786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5481313" name="Straight Arrow Connector 1245481313">
                          <a:extLst>
                            <a:ext uri="{FF2B5EF4-FFF2-40B4-BE49-F238E27FC236}">
                              <a16:creationId xmlns:a16="http://schemas.microsoft.com/office/drawing/2014/main" id="{E41A603F-4C9B-C158-3AF6-AB0E10092E8E}"/>
                            </a:ext>
                          </a:extLst>
                        </wps:cNvPr>
                        <wps:cNvCnPr>
                          <a:cxnSpLocks/>
                          <a:stCxn id="2031031284" idx="1"/>
                        </wps:cNvCnPr>
                        <wps:spPr>
                          <a:xfrm flipH="1" flipV="1">
                            <a:off x="983211" y="1455952"/>
                            <a:ext cx="651537" cy="39467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1031284" name="TextBox 8">
                          <a:extLst>
                            <a:ext uri="{FF2B5EF4-FFF2-40B4-BE49-F238E27FC236}">
                              <a16:creationId xmlns:a16="http://schemas.microsoft.com/office/drawing/2014/main" id="{6FD126C9-3927-8782-38F5-8DC15B866664}"/>
                            </a:ext>
                          </a:extLst>
                        </wps:cNvPr>
                        <wps:cNvSpPr txBox="1"/>
                        <wps:spPr>
                          <a:xfrm>
                            <a:off x="1634748" y="1696734"/>
                            <a:ext cx="651537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3AB4E27A" w14:textId="77777777" w:rsidR="00C45B91" w:rsidRDefault="00C45B91" w:rsidP="00C01940">
                              <w:pPr>
                                <w:jc w:val="left"/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nose width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61041047" name="Straight Connector 1661041047">
                          <a:extLst>
                            <a:ext uri="{FF2B5EF4-FFF2-40B4-BE49-F238E27FC236}">
                              <a16:creationId xmlns:a16="http://schemas.microsoft.com/office/drawing/2014/main" id="{7FAD4A20-D765-5055-1C1D-A30A6077DB40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931578" y="1427376"/>
                            <a:ext cx="97630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3639363" name="Straight Connector 1413639363">
                          <a:extLst>
                            <a:ext uri="{FF2B5EF4-FFF2-40B4-BE49-F238E27FC236}">
                              <a16:creationId xmlns:a16="http://schemas.microsoft.com/office/drawing/2014/main" id="{56685FC5-D158-D92E-2A9F-38682E55EB54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893479" y="1367756"/>
                            <a:ext cx="173831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038875" id="Group 42" o:spid="_x0000_s1075" style="width:180pt;height:212.85pt;mso-position-horizontal-relative:char;mso-position-vertical-relative:line" coordsize="22862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">
                <v:shape id="Picture 952154113" o:spid="_x0000_s1076" type="#_x0000_t75" alt="A person with glasses and beard&#10;&#10;Description automatically generated" style="position:absolute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">
                  <v:imagedata r:id="rId13" o:title="A person with glasses and beard&#10;&#10;Description automatically generated"/>
                </v:shape>
                <v:shape id="TextBox 5" o:spid="_x0000_s1077" type="#_x0000_t202" style="position:absolute;left:2677;top:9461;width:3536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" fillcolor="#fbe4d5 [661]" stroked="f">
                  <v:textbox style="mso-fit-shape-to-text:t">
                    <w:txbxContent>
                      <w:p w14:paraId="0562CF3C" w14:textId="77777777" w:rsidR="00C45B91" w:rsidRDefault="00C45B91" w:rsidP="00C45B91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DBL</w:t>
                        </w:r>
                      </w:p>
                    </w:txbxContent>
                  </v:textbox>
                </v:shape>
                <v:shape id="Straight Arrow Connector 266234329" o:spid="_x0000_s1078" type="#_x0000_t32" style="position:absolute;left:6213;top:10461;width:3864;height:2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245481313" o:spid="_x0000_s1079" type="#_x0000_t32" style="position:absolute;left:9832;top:14559;width:6515;height:39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8" o:spid="_x0000_s1080" type="#_x0000_t202" style="position:absolute;left:16347;top:16967;width:6515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" fillcolor="#fbe4d5 [661]" stroked="f">
                  <v:textbox style="mso-fit-shape-to-text:t">
                    <w:txbxContent>
                      <w:p w14:paraId="3AB4E27A" w14:textId="77777777" w:rsidR="00C45B91" w:rsidRDefault="00C45B91" w:rsidP="00C01940">
                        <w:pPr>
                          <w:jc w:val="left"/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nose width</w:t>
                        </w:r>
                      </w:p>
                    </w:txbxContent>
                  </v:textbox>
                </v:shape>
                <v:line id="Straight Connector 1661041047" o:spid="_x0000_s1081" style="position:absolute;visibility:visible;mso-wrap-style:square" from="9315,14273" to="10292,1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" strokecolor="#ed7d31 [3205]">
                  <v:stroke joinstyle="miter"/>
                  <o:lock v:ext="edit" shapetype="f"/>
                </v:line>
                <v:line id="Straight Connector 1413639363" o:spid="_x0000_s1082" style="position:absolute;visibility:visible;mso-wrap-style:square" from="8934,13677" to="10673,13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" strokecolor="#5b9bd5 [3208]">
                  <v:stroke joinstyle="miter"/>
                  <o:lock v:ext="edit" shapetype="f"/>
                </v:line>
                <w10:wrap anchorx="page"/>
                <w10:anchorlock/>
              </v:group>
            </w:pict>
          </mc:Fallback>
        </mc:AlternateContent>
      </w:r>
    </w:p>
    <w:p w14:paraId="2C2F3CF9" w14:textId="77777777" w:rsidR="001B7BA0" w:rsidRDefault="001B7BA0" w:rsidP="001B7BA0">
      <w:pPr>
        <w:spacing w:after="120"/>
        <w:ind w:left="284" w:right="278"/>
        <w:jc w:val="center"/>
        <w:rPr>
          <w:rFonts w:asciiTheme="minorBidi" w:hAnsiTheme="minorBidi"/>
        </w:rPr>
      </w:pPr>
    </w:p>
    <w:p w14:paraId="1CE3223C" w14:textId="033B822C" w:rsidR="0055516D" w:rsidRPr="00AB24F5" w:rsidRDefault="0055516D" w:rsidP="0055516D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AB24F5">
        <w:rPr>
          <w:rFonts w:asciiTheme="minorBidi" w:hAnsiTheme="minorBidi"/>
          <w:b/>
          <w:bCs/>
        </w:rPr>
        <w:t xml:space="preserve">Frame </w:t>
      </w:r>
      <w:r>
        <w:rPr>
          <w:rFonts w:asciiTheme="minorBidi" w:hAnsiTheme="minorBidi"/>
          <w:b/>
          <w:bCs/>
        </w:rPr>
        <w:t>color</w:t>
      </w:r>
      <w:r w:rsidRPr="00AB24F5">
        <w:rPr>
          <w:rFonts w:asciiTheme="minorBidi" w:hAnsiTheme="minorBidi"/>
          <w:b/>
          <w:bCs/>
        </w:rPr>
        <w:t xml:space="preserve"> </w:t>
      </w:r>
      <w:proofErr w:type="spellStart"/>
      <w:r w:rsidRPr="00AB24F5">
        <w:rPr>
          <w:rFonts w:asciiTheme="minorBidi" w:hAnsiTheme="minorBidi"/>
          <w:b/>
          <w:bCs/>
        </w:rPr>
        <w:t>w.r.t.</w:t>
      </w:r>
      <w:proofErr w:type="spellEnd"/>
      <w:r w:rsidRPr="00AB24F5">
        <w:rPr>
          <w:rFonts w:asciiTheme="minorBidi" w:hAnsiTheme="minorBidi"/>
          <w:b/>
          <w:bCs/>
        </w:rPr>
        <w:t xml:space="preserve"> </w:t>
      </w:r>
      <w:r>
        <w:rPr>
          <w:rFonts w:asciiTheme="minorBidi" w:hAnsiTheme="minorBidi"/>
          <w:b/>
          <w:bCs/>
        </w:rPr>
        <w:t>skin color</w:t>
      </w:r>
    </w:p>
    <w:p w14:paraId="7F428239" w14:textId="52FA85A2" w:rsidR="00723F1C" w:rsidRDefault="00723F1C" w:rsidP="00723F1C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Skin color is calculated as </w:t>
      </w:r>
      <w:r w:rsidR="00440762">
        <w:rPr>
          <w:rFonts w:asciiTheme="minorBidi" w:hAnsiTheme="minorBidi"/>
        </w:rPr>
        <w:t>the average</w:t>
      </w:r>
      <w:r>
        <w:rPr>
          <w:rFonts w:asciiTheme="minorBidi" w:hAnsiTheme="minorBidi"/>
        </w:rPr>
        <w:t xml:space="preserve"> </w:t>
      </w:r>
      <w:r w:rsidR="00440762">
        <w:rPr>
          <w:rFonts w:asciiTheme="minorBidi" w:hAnsiTheme="minorBidi"/>
        </w:rPr>
        <w:t xml:space="preserve">of </w:t>
      </w:r>
      <w:r w:rsidR="00F54B0B">
        <w:rPr>
          <w:rFonts w:asciiTheme="minorBidi" w:hAnsiTheme="minorBidi"/>
        </w:rPr>
        <w:t xml:space="preserve">RGB values </w:t>
      </w:r>
      <w:r w:rsidR="007C5FC5">
        <w:rPr>
          <w:rFonts w:asciiTheme="minorBidi" w:hAnsiTheme="minorBidi"/>
        </w:rPr>
        <w:t>of</w:t>
      </w:r>
      <w:r w:rsidR="00F54B0B">
        <w:rPr>
          <w:rFonts w:asciiTheme="minorBidi" w:hAnsiTheme="minorBidi"/>
        </w:rPr>
        <w:t xml:space="preserve"> </w:t>
      </w:r>
      <w:r w:rsidR="007C5FC5">
        <w:rPr>
          <w:rFonts w:asciiTheme="minorBidi" w:hAnsiTheme="minorBidi"/>
        </w:rPr>
        <w:t xml:space="preserve">pixels at multiple </w:t>
      </w:r>
      <w:r w:rsidR="00F54B0B">
        <w:rPr>
          <w:rFonts w:asciiTheme="minorBidi" w:hAnsiTheme="minorBidi"/>
        </w:rPr>
        <w:t>landmark</w:t>
      </w:r>
      <w:r w:rsidR="007C5FC5">
        <w:rPr>
          <w:rFonts w:asciiTheme="minorBidi" w:hAnsiTheme="minorBidi"/>
        </w:rPr>
        <w:t xml:space="preserve"> locations, including </w:t>
      </w:r>
      <w:r w:rsidR="005C2232">
        <w:rPr>
          <w:rFonts w:asciiTheme="minorBidi" w:hAnsiTheme="minorBidi"/>
        </w:rPr>
        <w:t>cheeks, nose and forehead.</w:t>
      </w:r>
    </w:p>
    <w:p w14:paraId="6FE58312" w14:textId="4170077F" w:rsidR="00150426" w:rsidRPr="00AB24F5" w:rsidRDefault="00150426" w:rsidP="00150426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Frames of different color than the skin are considered a better fit. Thus, we grade perfect score if the (Euclidean</w:t>
      </w:r>
      <w:r w:rsidRPr="005B2B13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distance) difference between the frame and skin RGB values exceeds a certain threshold and reduce the grade as the Euclidean</w:t>
      </w:r>
      <w:r w:rsidRPr="005B2B13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distance decreases.</w:t>
      </w:r>
    </w:p>
    <w:p w14:paraId="5658B58D" w14:textId="270AB64D" w:rsidR="00474B2F" w:rsidRDefault="00C45B91" w:rsidP="00C45B91">
      <w:pPr>
        <w:spacing w:after="120"/>
        <w:ind w:left="284" w:right="278"/>
        <w:jc w:val="center"/>
        <w:rPr>
          <w:rFonts w:asciiTheme="minorBidi" w:hAnsiTheme="minorBidi"/>
        </w:rPr>
      </w:pPr>
      <w:r w:rsidRPr="00C45B91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61007A8B" wp14:editId="695A65FA">
                <wp:extent cx="2524836" cy="2552131"/>
                <wp:effectExtent l="0" t="0" r="8890" b="635"/>
                <wp:docPr id="50" name="Group 4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4F67859-F300-11AD-A020-61669912AF8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836" cy="2552131"/>
                          <a:chOff x="0" y="0"/>
                          <a:chExt cx="2619502" cy="2703051"/>
                        </a:xfrm>
                      </wpg:grpSpPr>
                      <pic:pic xmlns:pic="http://schemas.openxmlformats.org/drawingml/2006/picture">
                        <pic:nvPicPr>
                          <pic:cNvPr id="1879588613" name="Picture 1879588613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B438E3A-B452-3C64-723D-BF99F17722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670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749193" name="TextBox 11">
                          <a:extLst>
                            <a:ext uri="{FF2B5EF4-FFF2-40B4-BE49-F238E27FC236}">
                              <a16:creationId xmlns:a16="http://schemas.microsoft.com/office/drawing/2014/main" id="{D3DA25E0-C22C-93E4-2302-1945C0CE3C54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722515"/>
                            <a:ext cx="753902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76A1D4E" w14:textId="77777777" w:rsidR="00C45B91" w:rsidRDefault="00C45B91" w:rsidP="00C45B91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Frame color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75541245" name="Straight Arrow Connector 1475541245">
                          <a:extLst>
                            <a:ext uri="{FF2B5EF4-FFF2-40B4-BE49-F238E27FC236}">
                              <a16:creationId xmlns:a16="http://schemas.microsoft.com/office/drawing/2014/main" id="{F5A49FC1-2393-77B5-4D83-CBAA30E82610}"/>
                            </a:ext>
                          </a:extLst>
                        </wps:cNvPr>
                        <wps:cNvCnPr>
                          <a:cxnSpLocks/>
                          <a:stCxn id="1874749193" idx="3"/>
                        </wps:cNvCnPr>
                        <wps:spPr>
                          <a:xfrm flipV="1">
                            <a:off x="753902" y="1617742"/>
                            <a:ext cx="147984" cy="20480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7608123" name="Straight Arrow Connector 1717608123">
                          <a:extLst>
                            <a:ext uri="{FF2B5EF4-FFF2-40B4-BE49-F238E27FC236}">
                              <a16:creationId xmlns:a16="http://schemas.microsoft.com/office/drawing/2014/main" id="{669C2CA8-7B70-040A-08ED-1CD634490999}"/>
                            </a:ext>
                          </a:extLst>
                        </wps:cNvPr>
                        <wps:cNvCnPr>
                          <a:cxnSpLocks/>
                          <a:stCxn id="1382181395" idx="1"/>
                        </wps:cNvCnPr>
                        <wps:spPr>
                          <a:xfrm flipH="1" flipV="1">
                            <a:off x="1355911" y="1744742"/>
                            <a:ext cx="631496" cy="184343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2181395" name="TextBox 14">
                          <a:extLst>
                            <a:ext uri="{FF2B5EF4-FFF2-40B4-BE49-F238E27FC236}">
                              <a16:creationId xmlns:a16="http://schemas.microsoft.com/office/drawing/2014/main" id="{1B67B610-D266-669F-B370-0B7A405883E0}"/>
                            </a:ext>
                          </a:extLst>
                        </wps:cNvPr>
                        <wps:cNvSpPr txBox="1"/>
                        <wps:spPr>
                          <a:xfrm>
                            <a:off x="1987407" y="1829057"/>
                            <a:ext cx="632095" cy="20005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4CF32622" w14:textId="77777777" w:rsidR="00C45B91" w:rsidRDefault="00C45B91" w:rsidP="00C45B91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Skin color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54546995" name="Straight Arrow Connector 1354546995">
                          <a:extLst>
                            <a:ext uri="{FF2B5EF4-FFF2-40B4-BE49-F238E27FC236}">
                              <a16:creationId xmlns:a16="http://schemas.microsoft.com/office/drawing/2014/main" id="{0B5507C3-0987-39AC-5F38-6434EC872197}"/>
                            </a:ext>
                          </a:extLst>
                        </wps:cNvPr>
                        <wps:cNvCnPr>
                          <a:cxnSpLocks/>
                          <a:stCxn id="1382181395" idx="1"/>
                        </wps:cNvCnPr>
                        <wps:spPr>
                          <a:xfrm flipH="1" flipV="1">
                            <a:off x="1087624" y="1785756"/>
                            <a:ext cx="899783" cy="1433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3798039" name="Straight Arrow Connector 1463798039">
                          <a:extLst>
                            <a:ext uri="{FF2B5EF4-FFF2-40B4-BE49-F238E27FC236}">
                              <a16:creationId xmlns:a16="http://schemas.microsoft.com/office/drawing/2014/main" id="{B8E164A6-2BD2-EAAE-1AFE-363D21650196}"/>
                            </a:ext>
                          </a:extLst>
                        </wps:cNvPr>
                        <wps:cNvCnPr>
                          <a:cxnSpLocks/>
                          <a:stCxn id="1382181395" idx="1"/>
                        </wps:cNvCnPr>
                        <wps:spPr>
                          <a:xfrm flipH="1" flipV="1">
                            <a:off x="1616261" y="1785756"/>
                            <a:ext cx="371146" cy="1433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825259" name="Straight Arrow Connector 184825259">
                          <a:extLst>
                            <a:ext uri="{FF2B5EF4-FFF2-40B4-BE49-F238E27FC236}">
                              <a16:creationId xmlns:a16="http://schemas.microsoft.com/office/drawing/2014/main" id="{EE934154-E922-6069-C36F-2AB082C575B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355911" y="1124628"/>
                            <a:ext cx="631496" cy="804457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07A8B" id="Group 49" o:spid="_x0000_s1083" style="width:198.8pt;height:200.95pt;mso-position-horizontal-relative:char;mso-position-vertical-relative:line" coordsize="26195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">
                <v:shape id="Picture 1879588613" o:spid="_x0000_s1084" type="#_x0000_t75" alt="A person with glasses and beard&#10;&#10;Description automatically generated" style="position:absolute;left:3866;width:20329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">
                  <v:imagedata r:id="rId13" o:title="A person with glasses and beard&#10;&#10;Description automatically generated"/>
                </v:shape>
                <v:shape id="TextBox 11" o:spid="_x0000_s1085" type="#_x0000_t202" style="position:absolute;top:17225;width:7539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" fillcolor="#fbe4d5 [661]" stroked="f">
                  <v:textbox>
                    <w:txbxContent>
                      <w:p w14:paraId="476A1D4E" w14:textId="77777777" w:rsidR="00C45B91" w:rsidRDefault="00C45B91" w:rsidP="00C45B91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color</w:t>
                        </w:r>
                      </w:p>
                    </w:txbxContent>
                  </v:textbox>
                </v:shape>
                <v:shape id="Straight Arrow Connector 1475541245" o:spid="_x0000_s1086" type="#_x0000_t32" style="position:absolute;left:7539;top:16177;width:1479;height:20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717608123" o:spid="_x0000_s1087" type="#_x0000_t32" style="position:absolute;left:13559;top:17447;width:6315;height:18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14" o:spid="_x0000_s1088" type="#_x0000_t202" style="position:absolute;left:19874;top:18290;width:6321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" fillcolor="#fbe4d5 [661]" stroked="f">
                  <v:textbox>
                    <w:txbxContent>
                      <w:p w14:paraId="4CF32622" w14:textId="77777777" w:rsidR="00C45B91" w:rsidRDefault="00C45B91" w:rsidP="00C45B91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Skin color</w:t>
                        </w:r>
                      </w:p>
                    </w:txbxContent>
                  </v:textbox>
                </v:shape>
                <v:shape id="Straight Arrow Connector 1354546995" o:spid="_x0000_s1089" type="#_x0000_t32" style="position:absolute;left:10876;top:17857;width:8998;height:14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463798039" o:spid="_x0000_s1090" type="#_x0000_t32" style="position:absolute;left:16162;top:17857;width:3712;height:14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84825259" o:spid="_x0000_s1091" type="#_x0000_t32" style="position:absolute;left:13559;top:11246;width:6315;height:80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w10:wrap anchorx="page"/>
                <w10:anchorlock/>
              </v:group>
            </w:pict>
          </mc:Fallback>
        </mc:AlternateContent>
      </w:r>
    </w:p>
    <w:p w14:paraId="56A2DDCA" w14:textId="77777777" w:rsidR="00C200C3" w:rsidRDefault="00C200C3" w:rsidP="004C33A0">
      <w:pPr>
        <w:spacing w:after="120"/>
        <w:ind w:left="284" w:right="278"/>
        <w:jc w:val="center"/>
        <w:rPr>
          <w:rFonts w:asciiTheme="minorBidi" w:hAnsiTheme="minorBidi"/>
        </w:rPr>
      </w:pPr>
    </w:p>
    <w:p w14:paraId="0647E1EE" w14:textId="0108AC6D" w:rsidR="00C200C3" w:rsidRPr="00C200C3" w:rsidRDefault="00C200C3" w:rsidP="00C200C3">
      <w:pPr>
        <w:pStyle w:val="ListParagraph"/>
        <w:numPr>
          <w:ilvl w:val="0"/>
          <w:numId w:val="5"/>
        </w:numPr>
        <w:tabs>
          <w:tab w:val="left" w:pos="567"/>
        </w:tabs>
        <w:spacing w:after="120"/>
        <w:ind w:left="567" w:right="278" w:hanging="283"/>
        <w:rPr>
          <w:rFonts w:asciiTheme="minorBidi" w:hAnsiTheme="minorBidi"/>
          <w:b/>
          <w:bCs/>
        </w:rPr>
      </w:pPr>
      <w:r w:rsidRPr="00C200C3">
        <w:rPr>
          <w:rFonts w:asciiTheme="minorBidi" w:hAnsiTheme="minorBidi"/>
          <w:b/>
          <w:bCs/>
        </w:rPr>
        <w:t xml:space="preserve">Frame area </w:t>
      </w:r>
      <w:proofErr w:type="spellStart"/>
      <w:r w:rsidRPr="00C200C3">
        <w:rPr>
          <w:rFonts w:asciiTheme="minorBidi" w:hAnsiTheme="minorBidi"/>
          <w:b/>
          <w:bCs/>
        </w:rPr>
        <w:t>w.r.t.</w:t>
      </w:r>
      <w:proofErr w:type="spellEnd"/>
      <w:r w:rsidRPr="00C200C3">
        <w:rPr>
          <w:rFonts w:asciiTheme="minorBidi" w:hAnsiTheme="minorBidi"/>
          <w:b/>
          <w:bCs/>
        </w:rPr>
        <w:t xml:space="preserve"> patient’s face</w:t>
      </w:r>
      <w:r w:rsidR="00655FCE">
        <w:rPr>
          <w:rFonts w:asciiTheme="minorBidi" w:hAnsiTheme="minorBidi"/>
          <w:b/>
          <w:bCs/>
        </w:rPr>
        <w:t xml:space="preserve"> area</w:t>
      </w:r>
    </w:p>
    <w:p w14:paraId="6451BD33" w14:textId="6731D86C" w:rsidR="004B3187" w:rsidRDefault="00F977AB" w:rsidP="004B3187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>Both f</w:t>
      </w:r>
      <w:r w:rsidR="004B3187">
        <w:rPr>
          <w:rFonts w:asciiTheme="minorBidi" w:hAnsiTheme="minorBidi"/>
        </w:rPr>
        <w:t>rame a</w:t>
      </w:r>
      <w:r>
        <w:rPr>
          <w:rFonts w:asciiTheme="minorBidi" w:hAnsiTheme="minorBidi"/>
        </w:rPr>
        <w:t>nd face a</w:t>
      </w:r>
      <w:r w:rsidR="004B3187">
        <w:rPr>
          <w:rFonts w:asciiTheme="minorBidi" w:hAnsiTheme="minorBidi"/>
        </w:rPr>
        <w:t>rea</w:t>
      </w:r>
      <w:r>
        <w:rPr>
          <w:rFonts w:asciiTheme="minorBidi" w:hAnsiTheme="minorBidi"/>
        </w:rPr>
        <w:t>s</w:t>
      </w:r>
      <w:r w:rsidR="004B3187">
        <w:rPr>
          <w:rFonts w:asciiTheme="minorBidi" w:hAnsiTheme="minorBidi"/>
        </w:rPr>
        <w:t xml:space="preserve"> </w:t>
      </w:r>
      <w:r>
        <w:rPr>
          <w:rFonts w:asciiTheme="minorBidi" w:hAnsiTheme="minorBidi"/>
        </w:rPr>
        <w:t>are</w:t>
      </w:r>
      <w:r w:rsidR="004B3187">
        <w:rPr>
          <w:rFonts w:asciiTheme="minorBidi" w:hAnsiTheme="minorBidi"/>
        </w:rPr>
        <w:t xml:space="preserve"> calculated </w:t>
      </w:r>
      <w:r w:rsidR="00B73E7C">
        <w:rPr>
          <w:rFonts w:asciiTheme="minorBidi" w:hAnsiTheme="minorBidi"/>
        </w:rPr>
        <w:t>as contour areas, of the suitable contours</w:t>
      </w:r>
      <w:r w:rsidR="004B3187">
        <w:rPr>
          <w:rFonts w:asciiTheme="minorBidi" w:hAnsiTheme="minorBidi"/>
        </w:rPr>
        <w:t>.</w:t>
      </w:r>
    </w:p>
    <w:p w14:paraId="2ED44770" w14:textId="165B7B19" w:rsidR="004B3187" w:rsidRPr="00AB24F5" w:rsidRDefault="004B3187" w:rsidP="004B3187">
      <w:pPr>
        <w:spacing w:after="120"/>
        <w:ind w:left="284" w:right="278"/>
        <w:rPr>
          <w:rFonts w:asciiTheme="minorBidi" w:hAnsiTheme="minorBidi"/>
        </w:rPr>
      </w:pPr>
      <w:r>
        <w:rPr>
          <w:rFonts w:asciiTheme="minorBidi" w:hAnsiTheme="minorBidi"/>
        </w:rPr>
        <w:t xml:space="preserve">We </w:t>
      </w:r>
      <w:r w:rsidR="00AD2F2C">
        <w:rPr>
          <w:rFonts w:asciiTheme="minorBidi" w:hAnsiTheme="minorBidi"/>
        </w:rPr>
        <w:t xml:space="preserve">define </w:t>
      </w:r>
      <w:r w:rsidR="00954FF5">
        <w:rPr>
          <w:rFonts w:asciiTheme="minorBidi" w:hAnsiTheme="minorBidi"/>
        </w:rPr>
        <w:t xml:space="preserve">a range for the ratio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Frame area</m:t>
            </m:r>
          </m:num>
          <m:den>
            <m:r>
              <w:rPr>
                <w:rFonts w:ascii="Cambria Math" w:hAnsi="Cambria Math"/>
              </w:rPr>
              <m:t>Face area</m:t>
            </m:r>
          </m:den>
        </m:f>
      </m:oMath>
      <w:r w:rsidR="0059033C">
        <w:rPr>
          <w:rFonts w:asciiTheme="minorBidi" w:hAnsiTheme="minorBidi"/>
        </w:rPr>
        <w:t xml:space="preserve"> for </w:t>
      </w:r>
      <w:r w:rsidR="00954FF5">
        <w:rPr>
          <w:rFonts w:asciiTheme="minorBidi" w:hAnsiTheme="minorBidi"/>
        </w:rPr>
        <w:t xml:space="preserve">perfect score </w:t>
      </w:r>
      <w:r>
        <w:rPr>
          <w:rFonts w:asciiTheme="minorBidi" w:hAnsiTheme="minorBidi"/>
        </w:rPr>
        <w:t xml:space="preserve">and reduce the grade as the </w:t>
      </w:r>
      <w:r w:rsidR="00F51BD2">
        <w:rPr>
          <w:rFonts w:asciiTheme="minorBidi" w:hAnsiTheme="minorBidi"/>
        </w:rPr>
        <w:t>ratio</w:t>
      </w:r>
      <w:r>
        <w:rPr>
          <w:rFonts w:asciiTheme="minorBidi" w:hAnsiTheme="minorBidi"/>
        </w:rPr>
        <w:t xml:space="preserve"> increases</w:t>
      </w:r>
      <w:r w:rsidR="004D4886">
        <w:rPr>
          <w:rFonts w:asciiTheme="minorBidi" w:hAnsiTheme="minorBidi"/>
        </w:rPr>
        <w:t xml:space="preserve"> or decrea</w:t>
      </w:r>
      <w:r w:rsidR="0059033C">
        <w:rPr>
          <w:rFonts w:asciiTheme="minorBidi" w:hAnsiTheme="minorBidi"/>
        </w:rPr>
        <w:t>ses away for that range</w:t>
      </w:r>
      <w:r>
        <w:rPr>
          <w:rFonts w:asciiTheme="minorBidi" w:hAnsiTheme="minorBidi"/>
        </w:rPr>
        <w:t xml:space="preserve">. </w:t>
      </w:r>
    </w:p>
    <w:p w14:paraId="22914AD1" w14:textId="56E6D799" w:rsidR="003D3369" w:rsidRDefault="00DC5958" w:rsidP="00DC5958">
      <w:pPr>
        <w:spacing w:after="120"/>
        <w:ind w:left="284" w:right="278"/>
        <w:jc w:val="center"/>
        <w:rPr>
          <w:rFonts w:asciiTheme="minorBidi" w:hAnsiTheme="minorBidi"/>
        </w:rPr>
      </w:pPr>
      <w:r w:rsidRPr="00DC5958">
        <w:rPr>
          <w:rFonts w:asciiTheme="minorBidi" w:hAnsiTheme="minorBidi"/>
          <w:noProof/>
        </w:rPr>
        <mc:AlternateContent>
          <mc:Choice Requires="wpg">
            <w:drawing>
              <wp:inline distT="0" distB="0" distL="0" distR="0" wp14:anchorId="70E9DC46" wp14:editId="6C62CA5A">
                <wp:extent cx="2453303" cy="2703051"/>
                <wp:effectExtent l="0" t="0" r="4445" b="2540"/>
                <wp:docPr id="81" name="Group 8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6ED398D-C64C-31FD-E664-D4B94BD5787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3303" cy="2703051"/>
                          <a:chOff x="0" y="0"/>
                          <a:chExt cx="2453303" cy="2703051"/>
                        </a:xfrm>
                      </wpg:grpSpPr>
                      <pic:pic xmlns:pic="http://schemas.openxmlformats.org/drawingml/2006/picture">
                        <pic:nvPicPr>
                          <pic:cNvPr id="65497662" name="Picture 65497662" descr="A person with glasses and bear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F0199D8-9D1F-DC05-2284-F5EBE488A3D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091" y="0"/>
                            <a:ext cx="2032910" cy="2703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770095" name="TextBox 52">
                          <a:extLst>
                            <a:ext uri="{FF2B5EF4-FFF2-40B4-BE49-F238E27FC236}">
                              <a16:creationId xmlns:a16="http://schemas.microsoft.com/office/drawing/2014/main" id="{E8F69D14-CF76-15DC-B507-A3A24DC046A1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881126"/>
                            <a:ext cx="580822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2051A6B2" w14:textId="77777777" w:rsidR="00DC5958" w:rsidRDefault="00DC5958" w:rsidP="00DC5958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Frame contours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79553499" name="Straight Arrow Connector 1179553499">
                          <a:extLst>
                            <a:ext uri="{FF2B5EF4-FFF2-40B4-BE49-F238E27FC236}">
                              <a16:creationId xmlns:a16="http://schemas.microsoft.com/office/drawing/2014/main" id="{BB38074E-DA0F-DD40-5230-6E1CD7A639FE}"/>
                            </a:ext>
                          </a:extLst>
                        </wps:cNvPr>
                        <wps:cNvCnPr>
                          <a:cxnSpLocks/>
                          <a:stCxn id="2045770095" idx="3"/>
                        </wps:cNvCnPr>
                        <wps:spPr>
                          <a:xfrm>
                            <a:off x="580822" y="1035015"/>
                            <a:ext cx="195437" cy="27663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3096923" name="Straight Arrow Connector 1213096923">
                          <a:extLst>
                            <a:ext uri="{FF2B5EF4-FFF2-40B4-BE49-F238E27FC236}">
                              <a16:creationId xmlns:a16="http://schemas.microsoft.com/office/drawing/2014/main" id="{298B2643-4F10-6003-4FFB-C4DD09D5DAE3}"/>
                            </a:ext>
                          </a:extLst>
                        </wps:cNvPr>
                        <wps:cNvCnPr>
                          <a:cxnSpLocks/>
                          <a:stCxn id="908211656" idx="1"/>
                        </wps:cNvCnPr>
                        <wps:spPr>
                          <a:xfrm flipH="1" flipV="1">
                            <a:off x="1753215" y="1655982"/>
                            <a:ext cx="180589" cy="15388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8211656" name="TextBox 56">
                          <a:extLst>
                            <a:ext uri="{FF2B5EF4-FFF2-40B4-BE49-F238E27FC236}">
                              <a16:creationId xmlns:a16="http://schemas.microsoft.com/office/drawing/2014/main" id="{63207E77-0B80-DBEC-7C22-2FF052646AF1}"/>
                            </a:ext>
                          </a:extLst>
                        </wps:cNvPr>
                        <wps:cNvSpPr txBox="1"/>
                        <wps:spPr>
                          <a:xfrm>
                            <a:off x="1933804" y="1655982"/>
                            <a:ext cx="519499" cy="30777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wps:spPr>
                        <wps:txbx>
                          <w:txbxContent>
                            <w:p w14:paraId="7774CCEF" w14:textId="77777777" w:rsidR="00DC5958" w:rsidRDefault="00DC5958" w:rsidP="00DC5958">
                              <w:pP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Face contour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101212216" name="Straight Connector 1101212216">
                          <a:extLst>
                            <a:ext uri="{FF2B5EF4-FFF2-40B4-BE49-F238E27FC236}">
                              <a16:creationId xmlns:a16="http://schemas.microsoft.com/office/drawing/2014/main" id="{A8FFB38A-8DC5-F7CD-35D3-029F1D46282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172669" y="1427376"/>
                            <a:ext cx="97630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0951945" name="Straight Connector 2060951945">
                          <a:extLst>
                            <a:ext uri="{FF2B5EF4-FFF2-40B4-BE49-F238E27FC236}">
                              <a16:creationId xmlns:a16="http://schemas.microsoft.com/office/drawing/2014/main" id="{402168B8-A6ED-5AF5-B237-8A01608AE291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134570" y="1367756"/>
                            <a:ext cx="173831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2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2229268" name="Straight Arrow Connector 1172229268">
                          <a:extLst>
                            <a:ext uri="{FF2B5EF4-FFF2-40B4-BE49-F238E27FC236}">
                              <a16:creationId xmlns:a16="http://schemas.microsoft.com/office/drawing/2014/main" id="{336BC981-7D63-3D2F-C613-01ABACF265CB}"/>
                            </a:ext>
                          </a:extLst>
                        </wps:cNvPr>
                        <wps:cNvCnPr>
                          <a:cxnSpLocks/>
                          <a:stCxn id="2045770095" idx="3"/>
                        </wps:cNvCnPr>
                        <wps:spPr>
                          <a:xfrm>
                            <a:off x="580822" y="1035015"/>
                            <a:ext cx="741162" cy="31651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headEnd type="none" w="sm" len="sm"/>
                            <a:tailEnd type="triangle" w="sm" len="sm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4419388" name="Freeform: Shape 644419388">
                          <a:extLst>
                            <a:ext uri="{FF2B5EF4-FFF2-40B4-BE49-F238E27FC236}">
                              <a16:creationId xmlns:a16="http://schemas.microsoft.com/office/drawing/2014/main" id="{B35D87EA-96B9-7ACB-7E41-4A492DF8798A}"/>
                            </a:ext>
                          </a:extLst>
                        </wps:cNvPr>
                        <wps:cNvSpPr/>
                        <wps:spPr>
                          <a:xfrm>
                            <a:off x="679672" y="1011507"/>
                            <a:ext cx="1073543" cy="414034"/>
                          </a:xfrm>
                          <a:custGeom>
                            <a:avLst/>
                            <a:gdLst>
                              <a:gd name="connsiteX0" fmla="*/ 11506 w 1073543"/>
                              <a:gd name="connsiteY0" fmla="*/ 399747 h 414034"/>
                              <a:gd name="connsiteX1" fmla="*/ 40081 w 1073543"/>
                              <a:gd name="connsiteY1" fmla="*/ 99709 h 414034"/>
                              <a:gd name="connsiteX2" fmla="*/ 340118 w 1073543"/>
                              <a:gd name="connsiteY2" fmla="*/ 9222 h 414034"/>
                              <a:gd name="connsiteX3" fmla="*/ 563956 w 1073543"/>
                              <a:gd name="connsiteY3" fmla="*/ 4459 h 414034"/>
                              <a:gd name="connsiteX4" fmla="*/ 830656 w 1073543"/>
                              <a:gd name="connsiteY4" fmla="*/ 9222 h 414034"/>
                              <a:gd name="connsiteX5" fmla="*/ 1030681 w 1073543"/>
                              <a:gd name="connsiteY5" fmla="*/ 109234 h 414034"/>
                              <a:gd name="connsiteX6" fmla="*/ 1064018 w 1073543"/>
                              <a:gd name="connsiteY6" fmla="*/ 266397 h 414034"/>
                              <a:gd name="connsiteX7" fmla="*/ 1073543 w 1073543"/>
                              <a:gd name="connsiteY7" fmla="*/ 414034 h 41403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1073543" h="414034">
                                <a:moveTo>
                                  <a:pt x="11506" y="399747"/>
                                </a:moveTo>
                                <a:cubicBezTo>
                                  <a:pt x="-1591" y="282271"/>
                                  <a:pt x="-14688" y="164796"/>
                                  <a:pt x="40081" y="99709"/>
                                </a:cubicBezTo>
                                <a:cubicBezTo>
                                  <a:pt x="94850" y="34622"/>
                                  <a:pt x="252806" y="25097"/>
                                  <a:pt x="340118" y="9222"/>
                                </a:cubicBezTo>
                                <a:cubicBezTo>
                                  <a:pt x="427430" y="-6653"/>
                                  <a:pt x="482200" y="4459"/>
                                  <a:pt x="563956" y="4459"/>
                                </a:cubicBezTo>
                                <a:cubicBezTo>
                                  <a:pt x="645712" y="4459"/>
                                  <a:pt x="752869" y="-8240"/>
                                  <a:pt x="830656" y="9222"/>
                                </a:cubicBezTo>
                                <a:cubicBezTo>
                                  <a:pt x="908443" y="26684"/>
                                  <a:pt x="991788" y="66372"/>
                                  <a:pt x="1030681" y="109234"/>
                                </a:cubicBezTo>
                                <a:cubicBezTo>
                                  <a:pt x="1069574" y="152096"/>
                                  <a:pt x="1056874" y="215597"/>
                                  <a:pt x="1064018" y="266397"/>
                                </a:cubicBezTo>
                                <a:cubicBezTo>
                                  <a:pt x="1071162" y="317197"/>
                                  <a:pt x="1072352" y="365615"/>
                                  <a:pt x="1073543" y="414034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9DC46" id="Group 80" o:spid="_x0000_s1092" style="width:193.15pt;height:212.85pt;mso-position-horizontal-relative:char;mso-position-vertical-relative:line" coordsize="24533,2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">
                <v:shape id="Picture 65497662" o:spid="_x0000_s1093" type="#_x0000_t75" alt="A person with glasses and beard&#10;&#10;Description automatically generated" style="position:absolute;left:2410;width:20330;height:2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">
                  <v:imagedata r:id="rId13" o:title="A person with glasses and beard&#10;&#10;Description automatically generated"/>
                </v:shape>
                <v:shape id="TextBox 52" o:spid="_x0000_s1094" type="#_x0000_t202" style="position:absolute;top:8811;width:5808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" fillcolor="#fbe4d5 [661]" stroked="f">
                  <v:textbox style="mso-fit-shape-to-text:t">
                    <w:txbxContent>
                      <w:p w14:paraId="2051A6B2" w14:textId="77777777" w:rsidR="00DC5958" w:rsidRDefault="00DC5958" w:rsidP="00DC5958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Frame contours</w:t>
                        </w:r>
                      </w:p>
                    </w:txbxContent>
                  </v:textbox>
                </v:shape>
                <v:shape id="Straight Arrow Connector 1179553499" o:spid="_x0000_s1095" type="#_x0000_t32" style="position:absolute;left:5808;top:10350;width:1954;height:27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Straight Arrow Connector 1213096923" o:spid="_x0000_s1096" type="#_x0000_t32" style="position:absolute;left:17532;top:16559;width:1806;height:15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TextBox 56" o:spid="_x0000_s1097" type="#_x0000_t202" style="position:absolute;left:19338;top:16559;width:5195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" fillcolor="#fbe4d5 [661]" stroked="f">
                  <v:textbox style="mso-fit-shape-to-text:t">
                    <w:txbxContent>
                      <w:p w14:paraId="7774CCEF" w14:textId="77777777" w:rsidR="00DC5958" w:rsidRDefault="00DC5958" w:rsidP="00DC5958">
                        <w:pP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hAnsi="Calibri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Face contour</w:t>
                        </w:r>
                      </w:p>
                    </w:txbxContent>
                  </v:textbox>
                </v:shape>
                <v:line id="Straight Connector 1101212216" o:spid="_x0000_s1098" style="position:absolute;visibility:visible;mso-wrap-style:square" from="11726,14273" to="12702,14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" strokecolor="#ed7d31 [3205]">
                  <v:stroke joinstyle="miter"/>
                  <o:lock v:ext="edit" shapetype="f"/>
                </v:line>
                <v:line id="Straight Connector 2060951945" o:spid="_x0000_s1099" style="position:absolute;visibility:visible;mso-wrap-style:square" from="11345,13677" to="13084,13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" strokecolor="#5b9bd5 [3208]">
                  <v:stroke joinstyle="miter"/>
                  <o:lock v:ext="edit" shapetype="f"/>
                </v:line>
                <v:shape id="Straight Arrow Connector 1172229268" o:spid="_x0000_s1100" type="#_x0000_t32" style="position:absolute;left:5808;top:10350;width:7411;height:31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" strokecolor="black [3213]">
                  <v:stroke startarrowwidth="narrow" startarrowlength="short" endarrow="block" endarrowwidth="narrow" endarrowlength="short" joinstyle="miter"/>
                  <o:lock v:ext="edit" shapetype="f"/>
                </v:shape>
                <v:shape id="Freeform: Shape 644419388" o:spid="_x0000_s1101" style="position:absolute;left:6796;top:10115;width:10736;height:4140;visibility:visible;mso-wrap-style:square;v-text-anchor:middle" coordsize="1073543,41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" path="m11506,399747c-1591,282271,-14688,164796,40081,99709,94850,34622,252806,25097,340118,9222,427430,-6653,482200,4459,563956,4459v81756,,188913,-12699,266700,4763c908443,26684,991788,66372,1030681,109234v38893,42862,26193,106363,33337,157163c1071162,317197,1072352,365615,1073543,414034e" filled="f" strokecolor="fuchsia">
                  <v:stroke joinstyle="miter"/>
                  <v:path arrowok="t" o:connecttype="custom" o:connectlocs="11506,399747;40081,99709;340118,9222;563956,4459;830656,9222;1030681,109234;1064018,266397;1073543,414034" o:connectangles="0,0,0,0,0,0,0,0"/>
                </v:shape>
                <w10:wrap anchorx="page"/>
                <w10:anchorlock/>
              </v:group>
            </w:pict>
          </mc:Fallback>
        </mc:AlternateContent>
      </w:r>
    </w:p>
    <w:p w14:paraId="20FFEE45" w14:textId="77777777" w:rsidR="00DC5958" w:rsidRPr="00AB24F5" w:rsidRDefault="00DC5958" w:rsidP="00DC5958">
      <w:pPr>
        <w:spacing w:after="120"/>
        <w:ind w:left="284" w:right="278"/>
        <w:jc w:val="center"/>
        <w:rPr>
          <w:rFonts w:asciiTheme="minorBidi" w:hAnsiTheme="minorBidi"/>
        </w:rPr>
      </w:pPr>
    </w:p>
    <w:p w14:paraId="2F3C2B63" w14:textId="70DB035E" w:rsidR="008140B5" w:rsidRPr="00F3506B" w:rsidRDefault="00985FAD" w:rsidP="008140B5">
      <w:pPr>
        <w:pStyle w:val="Heading2"/>
        <w:bidi w:val="0"/>
        <w:ind w:left="284" w:right="278"/>
        <w:rPr>
          <w:rFonts w:eastAsiaTheme="minorEastAsia"/>
          <w:b/>
          <w:bCs/>
          <w:rtl/>
        </w:rPr>
      </w:pPr>
      <w:r>
        <w:rPr>
          <w:rFonts w:eastAsiaTheme="minorEastAsia"/>
          <w:b/>
          <w:bCs/>
        </w:rPr>
        <w:t>Example</w:t>
      </w:r>
    </w:p>
    <w:p w14:paraId="6C85DF27" w14:textId="77EB5E33" w:rsidR="00C40F08" w:rsidRDefault="00DB5E7C" w:rsidP="006318E9">
      <w:pPr>
        <w:spacing w:after="120"/>
        <w:ind w:left="284" w:right="278"/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  <w:szCs w:val="22"/>
          <w:rtl/>
          <w:lang w:val="he-IL"/>
        </w:rPr>
        <w:drawing>
          <wp:inline distT="0" distB="0" distL="0" distR="0" wp14:anchorId="6AF2B4E4" wp14:editId="0363303F">
            <wp:extent cx="6077804" cy="3418765"/>
            <wp:effectExtent l="0" t="0" r="0" b="0"/>
            <wp:docPr id="1059042466" name="Picture 65" descr="A collage of a person with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2466" name="Picture 65" descr="A collage of a person with glass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804" cy="34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1CA3" w14:textId="57666BF2" w:rsidR="00AB24F5" w:rsidRDefault="00AB24F5" w:rsidP="008B36BC">
      <w:pPr>
        <w:ind w:left="284" w:right="278"/>
        <w:jc w:val="left"/>
        <w:rPr>
          <w:rFonts w:asciiTheme="minorBidi" w:hAnsiTheme="minorBidi"/>
        </w:rPr>
      </w:pPr>
      <w:r>
        <w:rPr>
          <w:noProof/>
        </w:rPr>
        <mc:AlternateContent>
          <mc:Choice Requires="wps">
            <w:drawing>
              <wp:inline distT="0" distB="0" distL="0" distR="0" wp14:anchorId="0F480D04" wp14:editId="7BAEE6C0">
                <wp:extent cx="5899868" cy="270344"/>
                <wp:effectExtent l="0" t="0" r="0" b="0"/>
                <wp:docPr id="1418762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868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149752" w14:textId="796D900E" w:rsidR="00AB24F5" w:rsidRPr="007F242B" w:rsidRDefault="00F87309" w:rsidP="00AB24F5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S</w:t>
                            </w:r>
                            <w:r w:rsidR="00F63F41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cor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ing</w:t>
                            </w:r>
                            <w:r w:rsidR="00F63F41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example.</w:t>
                            </w:r>
                            <w:r w:rsidR="00424BB6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In the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middle</w:t>
                            </w:r>
                            <w:r w:rsidR="00424BB6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image, the frame </w:t>
                            </w:r>
                            <w:r w:rsidR="0002006E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fits better to the face.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480D04" id="_x0000_s1102" type="#_x0000_t202" style="width:464.55pt;height: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7EHAIAADQ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" filled="f" stroked="f" strokeweight=".5pt">
                <v:textbox>
                  <w:txbxContent>
                    <w:p w14:paraId="4E149752" w14:textId="796D900E" w:rsidR="00AB24F5" w:rsidRPr="007F242B" w:rsidRDefault="00F87309" w:rsidP="00AB24F5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S</w:t>
                      </w:r>
                      <w:r w:rsidR="00F63F41">
                        <w:rPr>
                          <w:b/>
                          <w:bCs/>
                          <w:sz w:val="18"/>
                          <w:szCs w:val="18"/>
                        </w:rPr>
                        <w:t>cor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ing</w:t>
                      </w:r>
                      <w:r w:rsidR="00F63F41">
                        <w:rPr>
                          <w:b/>
                          <w:bCs/>
                          <w:sz w:val="18"/>
                          <w:szCs w:val="18"/>
                        </w:rPr>
                        <w:t xml:space="preserve"> example.</w:t>
                      </w:r>
                      <w:r w:rsidR="00424BB6">
                        <w:rPr>
                          <w:b/>
                          <w:bCs/>
                          <w:sz w:val="18"/>
                          <w:szCs w:val="18"/>
                        </w:rPr>
                        <w:t xml:space="preserve"> In the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middle</w:t>
                      </w:r>
                      <w:r w:rsidR="00424BB6">
                        <w:rPr>
                          <w:b/>
                          <w:bCs/>
                          <w:sz w:val="18"/>
                          <w:szCs w:val="18"/>
                        </w:rPr>
                        <w:t xml:space="preserve"> image, the frame </w:t>
                      </w:r>
                      <w:r w:rsidR="0002006E">
                        <w:rPr>
                          <w:b/>
                          <w:bCs/>
                          <w:sz w:val="18"/>
                          <w:szCs w:val="18"/>
                        </w:rPr>
                        <w:t>fits better to the face.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sectPr w:rsidR="00AB24F5" w:rsidSect="00341F86">
      <w:headerReference w:type="default" r:id="rId15"/>
      <w:footerReference w:type="default" r:id="rId16"/>
      <w:headerReference w:type="first" r:id="rId17"/>
      <w:footerReference w:type="first" r:id="rId18"/>
      <w:pgSz w:w="11900" w:h="16840"/>
      <w:pgMar w:top="2268" w:right="1134" w:bottom="1549" w:left="1134" w:header="851" w:footer="7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40D96E" w14:textId="77777777" w:rsidR="002B4623" w:rsidRDefault="002B4623" w:rsidP="006175BF">
      <w:r>
        <w:separator/>
      </w:r>
    </w:p>
  </w:endnote>
  <w:endnote w:type="continuationSeparator" w:id="0">
    <w:p w14:paraId="56DC0B50" w14:textId="77777777" w:rsidR="002B4623" w:rsidRDefault="002B4623" w:rsidP="00617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obeHebrew-Regular">
    <w:panose1 w:val="00000000000000000000"/>
    <w:charset w:val="B3"/>
    <w:family w:val="auto"/>
    <w:notTrueType/>
    <w:pitch w:val="default"/>
    <w:sig w:usb0="00000001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82706D" w14:textId="77777777" w:rsidR="006175BF" w:rsidRPr="00B50D43" w:rsidRDefault="002C641F" w:rsidP="00C56EF1">
    <w:pPr>
      <w:pStyle w:val="BasicParagraph"/>
      <w:bidi w:val="0"/>
      <w:jc w:val="left"/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</w:pPr>
    <w:r w:rsidRPr="002C641F"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  <w:t xml:space="preserve">Shamir Optical Industry Ltd. 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Kibbutz Shamir Upper Galilee, 1213500 Israel 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br/>
    </w:r>
    <w:r w:rsidR="0031433B">
      <w:rPr>
        <w:rFonts w:asciiTheme="minorBidi" w:hAnsiTheme="minorBidi" w:cstheme="minorBidi"/>
        <w:b/>
        <w:bCs/>
        <w:color w:val="545759"/>
        <w:sz w:val="18"/>
        <w:szCs w:val="18"/>
        <w:lang w:val="en-GB"/>
      </w:rPr>
      <w:t>T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+972 4 69</w:t>
    </w:r>
    <w:r w:rsidR="00AB5479">
      <w:rPr>
        <w:rFonts w:asciiTheme="minorBidi" w:hAnsiTheme="minorBidi" w:cstheme="minorBidi" w:hint="cs"/>
        <w:color w:val="545759"/>
        <w:sz w:val="18"/>
        <w:szCs w:val="18"/>
        <w:rtl/>
        <w:lang w:val="en-GB"/>
      </w:rPr>
      <w:t>4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</w:t>
    </w:r>
    <w:r w:rsidR="00AB5479">
      <w:rPr>
        <w:rFonts w:asciiTheme="minorBidi" w:hAnsiTheme="minorBidi" w:cstheme="minorBidi" w:hint="cs"/>
        <w:color w:val="545759"/>
        <w:sz w:val="18"/>
        <w:szCs w:val="18"/>
        <w:rtl/>
        <w:lang w:val="en-GB"/>
      </w:rPr>
      <w:t>7777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• </w:t>
    </w:r>
    <w:r w:rsidR="0031433B">
      <w:rPr>
        <w:rFonts w:asciiTheme="minorBidi" w:hAnsiTheme="minorBidi" w:cstheme="minorBidi"/>
        <w:b/>
        <w:bCs/>
        <w:color w:val="545759"/>
        <w:sz w:val="18"/>
        <w:szCs w:val="18"/>
      </w:rPr>
      <w:t>F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+972 </w:t>
    </w:r>
    <w:r w:rsidR="00AB5479">
      <w:rPr>
        <w:rFonts w:asciiTheme="minorBidi" w:hAnsiTheme="minorBidi" w:cstheme="minorBidi"/>
        <w:color w:val="545759"/>
        <w:sz w:val="18"/>
        <w:szCs w:val="18"/>
        <w:lang w:val="en-GB"/>
      </w:rPr>
      <w:t>4 695 1302</w:t>
    </w:r>
    <w:r w:rsidRPr="002C641F">
      <w:rPr>
        <w:rFonts w:asciiTheme="minorBidi" w:hAnsiTheme="minorBidi" w:cstheme="minorBidi"/>
        <w:color w:val="545759"/>
        <w:sz w:val="18"/>
        <w:szCs w:val="18"/>
        <w:lang w:val="en-GB"/>
      </w:rPr>
      <w:t xml:space="preserve"> </w:t>
    </w:r>
    <w:r w:rsidRPr="00B50D43">
      <w:rPr>
        <w:rFonts w:asciiTheme="minorBidi" w:hAnsiTheme="minorBidi" w:cstheme="minorBidi"/>
        <w:color w:val="545759"/>
        <w:sz w:val="18"/>
        <w:szCs w:val="18"/>
        <w:lang w:val="en-GB"/>
      </w:rPr>
      <w:t xml:space="preserve">• </w:t>
    </w:r>
    <w:hyperlink r:id="rId1" w:history="1">
      <w:r w:rsidRPr="00B50D43">
        <w:rPr>
          <w:rStyle w:val="Hyperlink"/>
          <w:rFonts w:asciiTheme="minorBidi" w:hAnsiTheme="minorBidi" w:cstheme="minorBidi"/>
          <w:b/>
          <w:bCs/>
          <w:color w:val="545759"/>
          <w:sz w:val="18"/>
          <w:szCs w:val="18"/>
          <w:u w:val="none"/>
          <w:lang w:val="en-GB"/>
        </w:rPr>
        <w:t>shamir.com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974F2" w14:textId="193262E6" w:rsidR="00373265" w:rsidRDefault="00373265">
    <w:pPr>
      <w:pStyle w:val="Footer"/>
    </w:pPr>
    <w:r w:rsidRPr="00B547BD">
      <w:rPr>
        <w:rFonts w:ascii="Verdana" w:eastAsiaTheme="minorEastAsia" w:hAnsi="Verdana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DF0CCA6" wp14:editId="29E7D6BF">
              <wp:simplePos x="0" y="0"/>
              <wp:positionH relativeFrom="margin">
                <wp:posOffset>-31115</wp:posOffset>
              </wp:positionH>
              <wp:positionV relativeFrom="margin">
                <wp:posOffset>8079105</wp:posOffset>
              </wp:positionV>
              <wp:extent cx="6182360" cy="383540"/>
              <wp:effectExtent l="0" t="0" r="0" b="0"/>
              <wp:wrapThrough wrapText="bothSides">
                <wp:wrapPolygon edited="0">
                  <wp:start x="0" y="0"/>
                  <wp:lineTo x="0" y="21600"/>
                  <wp:lineTo x="21600" y="21600"/>
                  <wp:lineTo x="21600" y="0"/>
                </wp:wrapPolygon>
              </wp:wrapThrough>
              <wp:docPr id="1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82360" cy="383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76310" w14:textId="77777777" w:rsidR="00373265" w:rsidRPr="00E00B18" w:rsidRDefault="00373265" w:rsidP="00373265">
                          <w:pPr>
                            <w:pStyle w:val="NormalWeb"/>
                            <w:tabs>
                              <w:tab w:val="center" w:pos="4153"/>
                              <w:tab w:val="right" w:pos="8306"/>
                            </w:tabs>
                            <w:bidi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E00B18">
                            <w:rPr>
                              <w:rFonts w:eastAsia="Times New Roman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CONFIDENTIAL AND PROPRIETARY: USE FOR INTERNAL PURPOSES ONLY; DO NOT DISCLOSE WITHOUT PRIOR AUTHORIZATION OF SHAMIR</w:t>
                          </w:r>
                        </w:p>
                      </w:txbxContent>
                    </wps:txbx>
                    <wps:bodyPr wrap="square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4DF0CCA6" id="Rectangle 3" o:spid="_x0000_s1103" style="position:absolute;left:0;text-align:left;margin-left:-2.45pt;margin-top:636.15pt;width:486.8pt;height:30.2pt;z-index:-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" filled="f" stroked="f">
              <v:textbox style="mso-fit-shape-to-text:t">
                <w:txbxContent>
                  <w:p w14:paraId="33176310" w14:textId="77777777" w:rsidR="00373265" w:rsidRPr="00E00B18" w:rsidRDefault="00373265" w:rsidP="00373265">
                    <w:pPr>
                      <w:pStyle w:val="NormalWeb"/>
                      <w:tabs>
                        <w:tab w:val="center" w:pos="4153"/>
                        <w:tab w:val="right" w:pos="8306"/>
                      </w:tabs>
                      <w:bidi/>
                      <w:spacing w:before="0" w:beforeAutospacing="0" w:after="0" w:afterAutospacing="0"/>
                      <w:jc w:val="center"/>
                      <w:rPr>
                        <w:sz w:val="20"/>
                        <w:szCs w:val="20"/>
                      </w:rPr>
                    </w:pPr>
                    <w:r w:rsidRPr="00E00B18">
                      <w:rPr>
                        <w:rFonts w:eastAsia="Times New Roman" w:cstheme="minorBidi"/>
                        <w:b/>
                        <w:bCs/>
                        <w:color w:val="000000" w:themeColor="text1"/>
                        <w:kern w:val="24"/>
                        <w:sz w:val="20"/>
                        <w:szCs w:val="20"/>
                      </w:rPr>
                      <w:t>CONFIDENTIAL AND PROPRIETARY: USE FOR INTERNAL PURPOSES ONLY; DO NOT DISCLOSE WITHOUT PRIOR AUTHORIZATION OF SHAMIR</w:t>
                    </w:r>
                  </w:p>
                </w:txbxContent>
              </v:textbox>
              <w10:wrap type="through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405BE9" w14:textId="77777777" w:rsidR="002B4623" w:rsidRDefault="002B4623" w:rsidP="006175BF">
      <w:r>
        <w:separator/>
      </w:r>
    </w:p>
  </w:footnote>
  <w:footnote w:type="continuationSeparator" w:id="0">
    <w:p w14:paraId="6ABD9165" w14:textId="77777777" w:rsidR="002B4623" w:rsidRDefault="002B4623" w:rsidP="006175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15E8CD" w14:textId="4820FFD3" w:rsidR="00373265" w:rsidRPr="00373265" w:rsidRDefault="002C641F" w:rsidP="00373265">
    <w:pPr>
      <w:pStyle w:val="Header"/>
    </w:pPr>
    <w:r>
      <w:rPr>
        <w:rFonts w:asciiTheme="minorBidi" w:hAnsiTheme="minorBidi"/>
        <w:b/>
        <w:bCs/>
        <w:noProof/>
        <w:color w:val="545759"/>
        <w:sz w:val="18"/>
        <w:szCs w:val="18"/>
        <w:lang w:val="en-GB"/>
      </w:rPr>
      <w:drawing>
        <wp:anchor distT="0" distB="0" distL="114300" distR="114300" simplePos="0" relativeHeight="251660288" behindDoc="1" locked="0" layoutInCell="1" allowOverlap="1" wp14:anchorId="0108CA0A" wp14:editId="493B9256">
          <wp:simplePos x="0" y="0"/>
          <wp:positionH relativeFrom="column">
            <wp:posOffset>-720091</wp:posOffset>
          </wp:positionH>
          <wp:positionV relativeFrom="paragraph">
            <wp:posOffset>1064931</wp:posOffset>
          </wp:positionV>
          <wp:extent cx="7559675" cy="9084639"/>
          <wp:effectExtent l="0" t="0" r="0" b="0"/>
          <wp:wrapNone/>
          <wp:docPr id="1734391576" name="Picture 1734391576" descr="A picture containing drawing, ligh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9813" cy="9120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75BF">
      <w:rPr>
        <w:noProof/>
      </w:rPr>
      <w:drawing>
        <wp:anchor distT="0" distB="0" distL="114300" distR="114300" simplePos="0" relativeHeight="251659264" behindDoc="1" locked="0" layoutInCell="1" allowOverlap="1" wp14:anchorId="0D69C9A2" wp14:editId="2E69095E">
          <wp:simplePos x="0" y="0"/>
          <wp:positionH relativeFrom="margin">
            <wp:align>right</wp:align>
          </wp:positionH>
          <wp:positionV relativeFrom="paragraph">
            <wp:posOffset>551815</wp:posOffset>
          </wp:positionV>
          <wp:extent cx="2082800" cy="215900"/>
          <wp:effectExtent l="0" t="0" r="0" b="0"/>
          <wp:wrapNone/>
          <wp:docPr id="1195766425" name="Picture 1195766425" descr="A picture containing drawing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logan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28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175BF">
      <w:rPr>
        <w:noProof/>
      </w:rPr>
      <w:drawing>
        <wp:inline distT="0" distB="0" distL="0" distR="0" wp14:anchorId="0E9939DC" wp14:editId="274D772D">
          <wp:extent cx="863600" cy="723900"/>
          <wp:effectExtent l="0" t="0" r="0" b="0"/>
          <wp:docPr id="1837045497" name="Picture 18370454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3781" cy="724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159DA" w14:textId="77777777" w:rsidR="00373265" w:rsidRDefault="00373265" w:rsidP="00373265">
    <w:pPr>
      <w:pStyle w:val="Header"/>
    </w:pPr>
    <w:r>
      <w:rPr>
        <w:rFonts w:asciiTheme="minorBidi" w:hAnsiTheme="minorBidi"/>
        <w:b/>
        <w:bCs/>
        <w:noProof/>
        <w:color w:val="545759"/>
        <w:sz w:val="18"/>
        <w:szCs w:val="18"/>
        <w:lang w:val="en-GB"/>
      </w:rPr>
      <w:drawing>
        <wp:anchor distT="0" distB="0" distL="114300" distR="114300" simplePos="0" relativeHeight="251663360" behindDoc="1" locked="0" layoutInCell="1" allowOverlap="1" wp14:anchorId="4C33DC0D" wp14:editId="7C8DB99B">
          <wp:simplePos x="0" y="0"/>
          <wp:positionH relativeFrom="column">
            <wp:posOffset>-720091</wp:posOffset>
          </wp:positionH>
          <wp:positionV relativeFrom="paragraph">
            <wp:posOffset>1064931</wp:posOffset>
          </wp:positionV>
          <wp:extent cx="7559675" cy="9084639"/>
          <wp:effectExtent l="0" t="0" r="0" b="0"/>
          <wp:wrapNone/>
          <wp:docPr id="1837791483" name="Picture 1837791483" descr="A picture containing drawing, ligh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9813" cy="9120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2336" behindDoc="1" locked="0" layoutInCell="1" allowOverlap="1" wp14:anchorId="64167C2C" wp14:editId="4DA69068">
          <wp:simplePos x="0" y="0"/>
          <wp:positionH relativeFrom="margin">
            <wp:align>right</wp:align>
          </wp:positionH>
          <wp:positionV relativeFrom="paragraph">
            <wp:posOffset>551815</wp:posOffset>
          </wp:positionV>
          <wp:extent cx="2082800" cy="215900"/>
          <wp:effectExtent l="0" t="0" r="0" b="0"/>
          <wp:wrapNone/>
          <wp:docPr id="1375025006" name="Picture 1375025006" descr="A picture containing drawing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logan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28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09FEB941" wp14:editId="0C15B36E">
          <wp:extent cx="863600" cy="723900"/>
          <wp:effectExtent l="0" t="0" r="0" b="0"/>
          <wp:docPr id="1803809154" name="Picture 18038091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3781" cy="7240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6F0BDDC" w14:textId="77777777" w:rsidR="00373265" w:rsidRDefault="00373265" w:rsidP="00373265">
    <w:pPr>
      <w:bidi/>
      <w:ind w:left="-7"/>
      <w:rPr>
        <w:rFonts w:ascii="Verdana" w:hAnsi="Verdana"/>
        <w:sz w:val="20"/>
        <w:szCs w:val="20"/>
      </w:rPr>
    </w:pPr>
  </w:p>
  <w:p w14:paraId="10489C57" w14:textId="52D5A9F3" w:rsidR="00373265" w:rsidRPr="00373265" w:rsidRDefault="00D14862" w:rsidP="00373265">
    <w:pPr>
      <w:bidi/>
    </w:pPr>
    <w:r>
      <w:t>February</w:t>
    </w:r>
    <w:r w:rsidR="00373265" w:rsidRPr="00675A74">
      <w:t xml:space="preserve"> 20</w:t>
    </w:r>
    <w:r w:rsidR="00373265">
      <w:t>2</w:t>
    </w:r>
    <w:r w:rsidR="003462CB"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B0363"/>
    <w:multiLevelType w:val="hybridMultilevel"/>
    <w:tmpl w:val="5D563E24"/>
    <w:lvl w:ilvl="0" w:tplc="FFFFFFF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182C757B"/>
    <w:multiLevelType w:val="hybridMultilevel"/>
    <w:tmpl w:val="5D563E24"/>
    <w:lvl w:ilvl="0" w:tplc="FFFFFFF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BC6369B"/>
    <w:multiLevelType w:val="hybridMultilevel"/>
    <w:tmpl w:val="3D6E29A4"/>
    <w:lvl w:ilvl="0" w:tplc="92BE311A">
      <w:start w:val="1"/>
      <w:numFmt w:val="lowerLetter"/>
      <w:lvlText w:val="%1."/>
      <w:lvlJc w:val="left"/>
      <w:pPr>
        <w:ind w:left="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64AA8"/>
    <w:multiLevelType w:val="hybridMultilevel"/>
    <w:tmpl w:val="5D563E24"/>
    <w:lvl w:ilvl="0" w:tplc="040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FEE45B6"/>
    <w:multiLevelType w:val="hybridMultilevel"/>
    <w:tmpl w:val="1660E94E"/>
    <w:lvl w:ilvl="0" w:tplc="39803100">
      <w:start w:val="1"/>
      <w:numFmt w:val="lowerLetter"/>
      <w:lvlText w:val="%1."/>
      <w:lvlJc w:val="left"/>
      <w:pPr>
        <w:ind w:left="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96" w:hanging="360"/>
      </w:pPr>
    </w:lvl>
    <w:lvl w:ilvl="2" w:tplc="0409001B" w:tentative="1">
      <w:start w:val="1"/>
      <w:numFmt w:val="lowerRoman"/>
      <w:lvlText w:val="%3."/>
      <w:lvlJc w:val="right"/>
      <w:pPr>
        <w:ind w:left="1516" w:hanging="180"/>
      </w:pPr>
    </w:lvl>
    <w:lvl w:ilvl="3" w:tplc="0409000F" w:tentative="1">
      <w:start w:val="1"/>
      <w:numFmt w:val="decimal"/>
      <w:lvlText w:val="%4."/>
      <w:lvlJc w:val="left"/>
      <w:pPr>
        <w:ind w:left="2236" w:hanging="360"/>
      </w:pPr>
    </w:lvl>
    <w:lvl w:ilvl="4" w:tplc="04090019" w:tentative="1">
      <w:start w:val="1"/>
      <w:numFmt w:val="lowerLetter"/>
      <w:lvlText w:val="%5."/>
      <w:lvlJc w:val="left"/>
      <w:pPr>
        <w:ind w:left="2956" w:hanging="360"/>
      </w:pPr>
    </w:lvl>
    <w:lvl w:ilvl="5" w:tplc="0409001B" w:tentative="1">
      <w:start w:val="1"/>
      <w:numFmt w:val="lowerRoman"/>
      <w:lvlText w:val="%6."/>
      <w:lvlJc w:val="right"/>
      <w:pPr>
        <w:ind w:left="3676" w:hanging="180"/>
      </w:pPr>
    </w:lvl>
    <w:lvl w:ilvl="6" w:tplc="0409000F" w:tentative="1">
      <w:start w:val="1"/>
      <w:numFmt w:val="decimal"/>
      <w:lvlText w:val="%7."/>
      <w:lvlJc w:val="left"/>
      <w:pPr>
        <w:ind w:left="4396" w:hanging="360"/>
      </w:pPr>
    </w:lvl>
    <w:lvl w:ilvl="7" w:tplc="04090019" w:tentative="1">
      <w:start w:val="1"/>
      <w:numFmt w:val="lowerLetter"/>
      <w:lvlText w:val="%8."/>
      <w:lvlJc w:val="left"/>
      <w:pPr>
        <w:ind w:left="5116" w:hanging="360"/>
      </w:pPr>
    </w:lvl>
    <w:lvl w:ilvl="8" w:tplc="04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5" w15:restartNumberingAfterBreak="0">
    <w:nsid w:val="53EE15F1"/>
    <w:multiLevelType w:val="hybridMultilevel"/>
    <w:tmpl w:val="ED5EB3B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547492492">
    <w:abstractNumId w:val="4"/>
  </w:num>
  <w:num w:numId="2" w16cid:durableId="561987528">
    <w:abstractNumId w:val="2"/>
  </w:num>
  <w:num w:numId="3" w16cid:durableId="637148363">
    <w:abstractNumId w:val="3"/>
  </w:num>
  <w:num w:numId="4" w16cid:durableId="1575508188">
    <w:abstractNumId w:val="5"/>
  </w:num>
  <w:num w:numId="5" w16cid:durableId="946815064">
    <w:abstractNumId w:val="1"/>
  </w:num>
  <w:num w:numId="6" w16cid:durableId="3324950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265"/>
    <w:rsid w:val="000064F0"/>
    <w:rsid w:val="000068C8"/>
    <w:rsid w:val="0001683D"/>
    <w:rsid w:val="0002006E"/>
    <w:rsid w:val="00020806"/>
    <w:rsid w:val="00021AE2"/>
    <w:rsid w:val="00026430"/>
    <w:rsid w:val="00044802"/>
    <w:rsid w:val="00046B74"/>
    <w:rsid w:val="00057F89"/>
    <w:rsid w:val="00076794"/>
    <w:rsid w:val="00085617"/>
    <w:rsid w:val="0009370E"/>
    <w:rsid w:val="00095CF7"/>
    <w:rsid w:val="000A7ED5"/>
    <w:rsid w:val="000B1E78"/>
    <w:rsid w:val="000B70FB"/>
    <w:rsid w:val="000E462E"/>
    <w:rsid w:val="000E48F1"/>
    <w:rsid w:val="000F4F9D"/>
    <w:rsid w:val="00107913"/>
    <w:rsid w:val="00114ECB"/>
    <w:rsid w:val="001279A6"/>
    <w:rsid w:val="00134C1B"/>
    <w:rsid w:val="0013732C"/>
    <w:rsid w:val="001412E8"/>
    <w:rsid w:val="00143530"/>
    <w:rsid w:val="00146A15"/>
    <w:rsid w:val="00150426"/>
    <w:rsid w:val="00184329"/>
    <w:rsid w:val="001A2C0F"/>
    <w:rsid w:val="001A338F"/>
    <w:rsid w:val="001A5F5D"/>
    <w:rsid w:val="001A670A"/>
    <w:rsid w:val="001A6CEC"/>
    <w:rsid w:val="001B7BA0"/>
    <w:rsid w:val="001C2D9A"/>
    <w:rsid w:val="001C3F98"/>
    <w:rsid w:val="001C42C2"/>
    <w:rsid w:val="001E6621"/>
    <w:rsid w:val="001F6BB5"/>
    <w:rsid w:val="0021051D"/>
    <w:rsid w:val="002251A6"/>
    <w:rsid w:val="002348BE"/>
    <w:rsid w:val="00247833"/>
    <w:rsid w:val="002530C1"/>
    <w:rsid w:val="00255C2E"/>
    <w:rsid w:val="00266C5B"/>
    <w:rsid w:val="00267626"/>
    <w:rsid w:val="00270BB1"/>
    <w:rsid w:val="00283B20"/>
    <w:rsid w:val="00297A0E"/>
    <w:rsid w:val="002B2F6E"/>
    <w:rsid w:val="002B4623"/>
    <w:rsid w:val="002C4B8A"/>
    <w:rsid w:val="002C641F"/>
    <w:rsid w:val="002C6C9F"/>
    <w:rsid w:val="002D093B"/>
    <w:rsid w:val="002D249D"/>
    <w:rsid w:val="002F7161"/>
    <w:rsid w:val="00302009"/>
    <w:rsid w:val="0031154C"/>
    <w:rsid w:val="0031433B"/>
    <w:rsid w:val="003331C6"/>
    <w:rsid w:val="003357E7"/>
    <w:rsid w:val="00341F86"/>
    <w:rsid w:val="003422D1"/>
    <w:rsid w:val="0034604B"/>
    <w:rsid w:val="003462CB"/>
    <w:rsid w:val="00347BF8"/>
    <w:rsid w:val="003517AC"/>
    <w:rsid w:val="00362DCB"/>
    <w:rsid w:val="00373265"/>
    <w:rsid w:val="0039467B"/>
    <w:rsid w:val="0039676C"/>
    <w:rsid w:val="003A661F"/>
    <w:rsid w:val="003C6E67"/>
    <w:rsid w:val="003D0116"/>
    <w:rsid w:val="003D3369"/>
    <w:rsid w:val="003E2692"/>
    <w:rsid w:val="00403A51"/>
    <w:rsid w:val="00406654"/>
    <w:rsid w:val="004169CF"/>
    <w:rsid w:val="00424BB6"/>
    <w:rsid w:val="00436267"/>
    <w:rsid w:val="00440762"/>
    <w:rsid w:val="00441966"/>
    <w:rsid w:val="0044579A"/>
    <w:rsid w:val="004653BB"/>
    <w:rsid w:val="00474B2F"/>
    <w:rsid w:val="0047528D"/>
    <w:rsid w:val="00481E8E"/>
    <w:rsid w:val="004930C9"/>
    <w:rsid w:val="004B270B"/>
    <w:rsid w:val="004B3187"/>
    <w:rsid w:val="004B7D9F"/>
    <w:rsid w:val="004C33A0"/>
    <w:rsid w:val="004C42B0"/>
    <w:rsid w:val="004C4B5D"/>
    <w:rsid w:val="004D317D"/>
    <w:rsid w:val="004D4886"/>
    <w:rsid w:val="004D63ED"/>
    <w:rsid w:val="004D7A7E"/>
    <w:rsid w:val="004F45AB"/>
    <w:rsid w:val="004F69D7"/>
    <w:rsid w:val="00507CBD"/>
    <w:rsid w:val="0052346B"/>
    <w:rsid w:val="00525C7F"/>
    <w:rsid w:val="00533694"/>
    <w:rsid w:val="005356A6"/>
    <w:rsid w:val="00537ECA"/>
    <w:rsid w:val="005450C9"/>
    <w:rsid w:val="005517F8"/>
    <w:rsid w:val="00553971"/>
    <w:rsid w:val="0055407A"/>
    <w:rsid w:val="0055516D"/>
    <w:rsid w:val="0055793F"/>
    <w:rsid w:val="005653FF"/>
    <w:rsid w:val="00566E13"/>
    <w:rsid w:val="005674B4"/>
    <w:rsid w:val="0057663A"/>
    <w:rsid w:val="00580153"/>
    <w:rsid w:val="0059033C"/>
    <w:rsid w:val="00593276"/>
    <w:rsid w:val="0059714D"/>
    <w:rsid w:val="005A1C52"/>
    <w:rsid w:val="005B2B13"/>
    <w:rsid w:val="005B6EF1"/>
    <w:rsid w:val="005C12A3"/>
    <w:rsid w:val="005C2232"/>
    <w:rsid w:val="005C40D7"/>
    <w:rsid w:val="005D53C8"/>
    <w:rsid w:val="005E1C2E"/>
    <w:rsid w:val="005E6F93"/>
    <w:rsid w:val="005F1A57"/>
    <w:rsid w:val="005F2B8D"/>
    <w:rsid w:val="006154DD"/>
    <w:rsid w:val="006175BF"/>
    <w:rsid w:val="00627075"/>
    <w:rsid w:val="006318E9"/>
    <w:rsid w:val="00635CA6"/>
    <w:rsid w:val="00655FCE"/>
    <w:rsid w:val="00696DB3"/>
    <w:rsid w:val="006A50A2"/>
    <w:rsid w:val="006A59E0"/>
    <w:rsid w:val="006C37EF"/>
    <w:rsid w:val="006D358A"/>
    <w:rsid w:val="006E0BC7"/>
    <w:rsid w:val="006E56E0"/>
    <w:rsid w:val="006E664F"/>
    <w:rsid w:val="006F40C8"/>
    <w:rsid w:val="006F6330"/>
    <w:rsid w:val="00723F1C"/>
    <w:rsid w:val="00724EBE"/>
    <w:rsid w:val="00744837"/>
    <w:rsid w:val="007526DA"/>
    <w:rsid w:val="0078230F"/>
    <w:rsid w:val="00784968"/>
    <w:rsid w:val="007A496D"/>
    <w:rsid w:val="007C5FC5"/>
    <w:rsid w:val="007D5FC7"/>
    <w:rsid w:val="007E1A29"/>
    <w:rsid w:val="007E5EFE"/>
    <w:rsid w:val="007E63E7"/>
    <w:rsid w:val="007F242B"/>
    <w:rsid w:val="007F3F53"/>
    <w:rsid w:val="008000EB"/>
    <w:rsid w:val="00803449"/>
    <w:rsid w:val="008140B5"/>
    <w:rsid w:val="008141B8"/>
    <w:rsid w:val="008455B0"/>
    <w:rsid w:val="00845BF3"/>
    <w:rsid w:val="008530E1"/>
    <w:rsid w:val="00855FAB"/>
    <w:rsid w:val="008600EC"/>
    <w:rsid w:val="00862ED1"/>
    <w:rsid w:val="00873DD3"/>
    <w:rsid w:val="00880D8E"/>
    <w:rsid w:val="00887AFF"/>
    <w:rsid w:val="008928A1"/>
    <w:rsid w:val="00897783"/>
    <w:rsid w:val="008A495C"/>
    <w:rsid w:val="008B36BC"/>
    <w:rsid w:val="008B378F"/>
    <w:rsid w:val="008B3A0A"/>
    <w:rsid w:val="008B4789"/>
    <w:rsid w:val="008C2095"/>
    <w:rsid w:val="008C2BAA"/>
    <w:rsid w:val="008C557E"/>
    <w:rsid w:val="008D3B6C"/>
    <w:rsid w:val="008D6744"/>
    <w:rsid w:val="008E7CB6"/>
    <w:rsid w:val="00914B1F"/>
    <w:rsid w:val="00916919"/>
    <w:rsid w:val="00921A2D"/>
    <w:rsid w:val="009300BE"/>
    <w:rsid w:val="00935402"/>
    <w:rsid w:val="00954FF5"/>
    <w:rsid w:val="009552A5"/>
    <w:rsid w:val="009735EF"/>
    <w:rsid w:val="0098345D"/>
    <w:rsid w:val="00985FAD"/>
    <w:rsid w:val="00995A44"/>
    <w:rsid w:val="009A66A1"/>
    <w:rsid w:val="009B4FCA"/>
    <w:rsid w:val="009B7996"/>
    <w:rsid w:val="009B7AB0"/>
    <w:rsid w:val="009C3154"/>
    <w:rsid w:val="009C7D51"/>
    <w:rsid w:val="009D3FD4"/>
    <w:rsid w:val="009F66A0"/>
    <w:rsid w:val="00A016E3"/>
    <w:rsid w:val="00A02EE5"/>
    <w:rsid w:val="00A04795"/>
    <w:rsid w:val="00A11418"/>
    <w:rsid w:val="00A12296"/>
    <w:rsid w:val="00A127AF"/>
    <w:rsid w:val="00A24FBD"/>
    <w:rsid w:val="00A31197"/>
    <w:rsid w:val="00A36CC3"/>
    <w:rsid w:val="00A37C4C"/>
    <w:rsid w:val="00A4662E"/>
    <w:rsid w:val="00A54467"/>
    <w:rsid w:val="00A60B34"/>
    <w:rsid w:val="00A62CA6"/>
    <w:rsid w:val="00A716B6"/>
    <w:rsid w:val="00A7596C"/>
    <w:rsid w:val="00A87123"/>
    <w:rsid w:val="00AB1576"/>
    <w:rsid w:val="00AB1715"/>
    <w:rsid w:val="00AB24F5"/>
    <w:rsid w:val="00AB5479"/>
    <w:rsid w:val="00AC258C"/>
    <w:rsid w:val="00AD2F2C"/>
    <w:rsid w:val="00AE059C"/>
    <w:rsid w:val="00AF477C"/>
    <w:rsid w:val="00B0212C"/>
    <w:rsid w:val="00B03296"/>
    <w:rsid w:val="00B07BE2"/>
    <w:rsid w:val="00B12C9A"/>
    <w:rsid w:val="00B22970"/>
    <w:rsid w:val="00B32C30"/>
    <w:rsid w:val="00B3618F"/>
    <w:rsid w:val="00B50D43"/>
    <w:rsid w:val="00B61E3E"/>
    <w:rsid w:val="00B64C39"/>
    <w:rsid w:val="00B73E7C"/>
    <w:rsid w:val="00B879DC"/>
    <w:rsid w:val="00B955B9"/>
    <w:rsid w:val="00BC3787"/>
    <w:rsid w:val="00BD7592"/>
    <w:rsid w:val="00BD7754"/>
    <w:rsid w:val="00BF361D"/>
    <w:rsid w:val="00C01940"/>
    <w:rsid w:val="00C200C3"/>
    <w:rsid w:val="00C40F08"/>
    <w:rsid w:val="00C45B91"/>
    <w:rsid w:val="00C56EF1"/>
    <w:rsid w:val="00C60D7E"/>
    <w:rsid w:val="00C634A7"/>
    <w:rsid w:val="00C63B23"/>
    <w:rsid w:val="00C660EE"/>
    <w:rsid w:val="00CA5A89"/>
    <w:rsid w:val="00CE3ABA"/>
    <w:rsid w:val="00CF0B74"/>
    <w:rsid w:val="00CF2966"/>
    <w:rsid w:val="00D040E1"/>
    <w:rsid w:val="00D12404"/>
    <w:rsid w:val="00D14862"/>
    <w:rsid w:val="00D20A0E"/>
    <w:rsid w:val="00D24F8C"/>
    <w:rsid w:val="00D25AAB"/>
    <w:rsid w:val="00D3035F"/>
    <w:rsid w:val="00D30419"/>
    <w:rsid w:val="00D40574"/>
    <w:rsid w:val="00D438DF"/>
    <w:rsid w:val="00D45145"/>
    <w:rsid w:val="00D810E5"/>
    <w:rsid w:val="00D85E53"/>
    <w:rsid w:val="00DA08DA"/>
    <w:rsid w:val="00DA3296"/>
    <w:rsid w:val="00DA34ED"/>
    <w:rsid w:val="00DB5E7C"/>
    <w:rsid w:val="00DC0E58"/>
    <w:rsid w:val="00DC5958"/>
    <w:rsid w:val="00DD0CAB"/>
    <w:rsid w:val="00DD6EC6"/>
    <w:rsid w:val="00DE39BB"/>
    <w:rsid w:val="00DE6580"/>
    <w:rsid w:val="00DF1B25"/>
    <w:rsid w:val="00E021C6"/>
    <w:rsid w:val="00E0725C"/>
    <w:rsid w:val="00E132F2"/>
    <w:rsid w:val="00E16C69"/>
    <w:rsid w:val="00E260B7"/>
    <w:rsid w:val="00E26B15"/>
    <w:rsid w:val="00E27114"/>
    <w:rsid w:val="00E3139E"/>
    <w:rsid w:val="00E324E2"/>
    <w:rsid w:val="00E35D1F"/>
    <w:rsid w:val="00E469BA"/>
    <w:rsid w:val="00E551C7"/>
    <w:rsid w:val="00E56168"/>
    <w:rsid w:val="00E65E8C"/>
    <w:rsid w:val="00E66AA5"/>
    <w:rsid w:val="00E70110"/>
    <w:rsid w:val="00E84851"/>
    <w:rsid w:val="00EA06E0"/>
    <w:rsid w:val="00EB4FC8"/>
    <w:rsid w:val="00EB6557"/>
    <w:rsid w:val="00EB74E3"/>
    <w:rsid w:val="00ED76CF"/>
    <w:rsid w:val="00EF616A"/>
    <w:rsid w:val="00EF75FC"/>
    <w:rsid w:val="00F020E3"/>
    <w:rsid w:val="00F04D94"/>
    <w:rsid w:val="00F23343"/>
    <w:rsid w:val="00F3506B"/>
    <w:rsid w:val="00F408C2"/>
    <w:rsid w:val="00F41B42"/>
    <w:rsid w:val="00F51BD2"/>
    <w:rsid w:val="00F52330"/>
    <w:rsid w:val="00F54B0B"/>
    <w:rsid w:val="00F57A27"/>
    <w:rsid w:val="00F63274"/>
    <w:rsid w:val="00F63F41"/>
    <w:rsid w:val="00F672DE"/>
    <w:rsid w:val="00F734C0"/>
    <w:rsid w:val="00F87309"/>
    <w:rsid w:val="00F977AB"/>
    <w:rsid w:val="00FA1D61"/>
    <w:rsid w:val="00FC0C54"/>
    <w:rsid w:val="00FE1663"/>
    <w:rsid w:val="00FF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7849B9"/>
  <w15:chartTrackingRefBased/>
  <w15:docId w15:val="{F0C01AF1-6482-482B-837D-149DAE47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F1C"/>
    <w:pPr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31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3265"/>
    <w:pPr>
      <w:keepNext/>
      <w:keepLines/>
      <w:bidi/>
      <w:spacing w:after="120" w:line="259" w:lineRule="auto"/>
      <w:outlineLvl w:val="1"/>
    </w:pPr>
    <w:rPr>
      <w:rFonts w:asciiTheme="minorBidi" w:eastAsiaTheme="majorEastAsia" w:hAnsiTheme="minorBidi" w:cstheme="majorBidi"/>
      <w:sz w:val="24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4-Accent3">
    <w:name w:val="List Table 4 Accent 3"/>
    <w:aliases w:val="List Table 5"/>
    <w:basedOn w:val="TableNormal"/>
    <w:uiPriority w:val="49"/>
    <w:rsid w:val="000A7ED5"/>
    <w:rPr>
      <w:lang w:bidi="ar-SA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cPr>
      <w:shd w:val="clear" w:color="auto" w:fill="9CC2E5" w:themeFill="accent5" w:themeFillTint="99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3">
    <w:name w:val="Grid Table 4 Accent 3"/>
    <w:basedOn w:val="TableNormal"/>
    <w:uiPriority w:val="49"/>
    <w:rsid w:val="000B1E78"/>
    <w:rPr>
      <w:lang w:bidi="ar-SA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175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5BF"/>
  </w:style>
  <w:style w:type="paragraph" w:styleId="Footer">
    <w:name w:val="footer"/>
    <w:basedOn w:val="Normal"/>
    <w:link w:val="FooterChar"/>
    <w:uiPriority w:val="99"/>
    <w:unhideWhenUsed/>
    <w:rsid w:val="006175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5BF"/>
  </w:style>
  <w:style w:type="paragraph" w:customStyle="1" w:styleId="BasicParagraph">
    <w:name w:val="[Basic Paragraph]"/>
    <w:basedOn w:val="Normal"/>
    <w:uiPriority w:val="99"/>
    <w:rsid w:val="002C641F"/>
    <w:pPr>
      <w:autoSpaceDE w:val="0"/>
      <w:autoSpaceDN w:val="0"/>
      <w:bidi/>
      <w:adjustRightInd w:val="0"/>
      <w:spacing w:line="288" w:lineRule="auto"/>
      <w:textAlignment w:val="center"/>
    </w:pPr>
    <w:rPr>
      <w:rFonts w:ascii="AdobeHebrew-Regular" w:hAnsi="AdobeHebrew-Regular" w:cs="AdobeHebrew-Regular"/>
      <w:color w:val="000000"/>
    </w:rPr>
  </w:style>
  <w:style w:type="character" w:styleId="Hyperlink">
    <w:name w:val="Hyperlink"/>
    <w:basedOn w:val="DefaultParagraphFont"/>
    <w:uiPriority w:val="99"/>
    <w:unhideWhenUsed/>
    <w:rsid w:val="00B50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0D4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3265"/>
    <w:rPr>
      <w:rFonts w:asciiTheme="minorBidi" w:eastAsiaTheme="majorEastAsia" w:hAnsiTheme="minorBidi" w:cstheme="majorBidi"/>
      <w:szCs w:val="26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373265"/>
    <w:pPr>
      <w:spacing w:after="160" w:line="259" w:lineRule="auto"/>
      <w:ind w:left="720"/>
      <w:contextualSpacing/>
    </w:pPr>
    <w:rPr>
      <w:szCs w:val="22"/>
    </w:rPr>
  </w:style>
  <w:style w:type="paragraph" w:styleId="NormalWeb">
    <w:name w:val="Normal (Web)"/>
    <w:basedOn w:val="Normal"/>
    <w:uiPriority w:val="99"/>
    <w:unhideWhenUsed/>
    <w:rsid w:val="00373265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A127A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D31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A759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1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shamir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png"/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mitt\Desktop\Shamir_Word-Temp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32E343EA661245A2F3C41FBFD55780" ma:contentTypeVersion="6" ma:contentTypeDescription="Create a new document." ma:contentTypeScope="" ma:versionID="5a740826e19d9ff5632c0454e52816bb">
  <xsd:schema xmlns:xsd="http://www.w3.org/2001/XMLSchema" xmlns:xs="http://www.w3.org/2001/XMLSchema" xmlns:p="http://schemas.microsoft.com/office/2006/metadata/properties" xmlns:ns2="9c535908-7b02-430d-a3aa-33eda7ebb83f" xmlns:ns3="eea14e4e-96ed-4855-88f7-436b7f138f50" targetNamespace="http://schemas.microsoft.com/office/2006/metadata/properties" ma:root="true" ma:fieldsID="c7a9f6e9c1a526875f84ac147871c6f1" ns2:_="" ns3:_="">
    <xsd:import namespace="9c535908-7b02-430d-a3aa-33eda7ebb83f"/>
    <xsd:import namespace="eea14e4e-96ed-4855-88f7-436b7f138f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535908-7b02-430d-a3aa-33eda7ebb8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a14e4e-96ed-4855-88f7-436b7f138f5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BC4D79-436E-42D4-950B-3990B935D4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535908-7b02-430d-a3aa-33eda7ebb83f"/>
    <ds:schemaRef ds:uri="eea14e4e-96ed-4855-88f7-436b7f138f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BAE67B6-08A5-4735-9BFB-9E381250333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D447518-A75C-4DB5-9269-BE697D5748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Shamir_Word-Temp.dotx</Template>
  <TotalTime>1974</TotalTime>
  <Pages>6</Pages>
  <Words>796</Words>
  <Characters>3983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Tzur</dc:creator>
  <cp:keywords/>
  <dc:description/>
  <cp:lastModifiedBy>Amit Tzur</cp:lastModifiedBy>
  <cp:revision>312</cp:revision>
  <dcterms:created xsi:type="dcterms:W3CDTF">2022-03-06T09:45:00Z</dcterms:created>
  <dcterms:modified xsi:type="dcterms:W3CDTF">2025-02-03T14:14:00Z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0x0101003732E343EA661245A2F3C41FBFD55780</vt:lpwstr>
  </property>
</Properties>
</file>